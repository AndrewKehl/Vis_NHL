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9C81D9"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903CCB1" wp14:editId="1FE04A9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176A4CF" w14:textId="77777777" w:rsidTr="00185F4A">
        <w:trPr>
          <w:trHeight w:val="1083"/>
        </w:trPr>
        <w:tc>
          <w:tcPr>
            <w:tcW w:w="10790" w:type="dxa"/>
            <w:gridSpan w:val="9"/>
          </w:tcPr>
          <w:p w14:paraId="3F2E621C" w14:textId="77777777" w:rsidR="00DF198B" w:rsidRDefault="00DF198B"/>
        </w:tc>
      </w:tr>
      <w:tr w:rsidR="00DF198B" w14:paraId="7B5F49E4" w14:textId="77777777" w:rsidTr="00185F4A">
        <w:trPr>
          <w:trHeight w:val="1068"/>
        </w:trPr>
        <w:tc>
          <w:tcPr>
            <w:tcW w:w="1198" w:type="dxa"/>
            <w:gridSpan w:val="2"/>
            <w:tcBorders>
              <w:right w:val="single" w:sz="18" w:space="0" w:color="476166" w:themeColor="accent1"/>
            </w:tcBorders>
          </w:tcPr>
          <w:p w14:paraId="6F9D94D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B637E22" w14:textId="3B7B102C" w:rsidR="00DF198B" w:rsidRPr="00DF198B" w:rsidRDefault="00226D10" w:rsidP="00874FE7">
            <w:pPr>
              <w:pStyle w:val="Heading1"/>
            </w:pPr>
            <w:bookmarkStart w:id="0" w:name="_Toc72676881"/>
            <w:r>
              <w:t>Success in the NHL</w:t>
            </w:r>
            <w:bookmarkEnd w:id="0"/>
          </w:p>
        </w:tc>
        <w:tc>
          <w:tcPr>
            <w:tcW w:w="1199" w:type="dxa"/>
            <w:gridSpan w:val="2"/>
            <w:tcBorders>
              <w:left w:val="single" w:sz="18" w:space="0" w:color="476166" w:themeColor="accent1"/>
            </w:tcBorders>
          </w:tcPr>
          <w:p w14:paraId="02EA8E3C" w14:textId="77777777" w:rsidR="00DF198B" w:rsidRDefault="00DF198B"/>
        </w:tc>
      </w:tr>
      <w:tr w:rsidR="00DF198B" w14:paraId="70F91731" w14:textId="77777777" w:rsidTr="00185F4A">
        <w:trPr>
          <w:trHeight w:val="1837"/>
        </w:trPr>
        <w:tc>
          <w:tcPr>
            <w:tcW w:w="1170" w:type="dxa"/>
          </w:tcPr>
          <w:p w14:paraId="11A2B595" w14:textId="77777777" w:rsidR="00DF198B" w:rsidRDefault="00DF198B"/>
        </w:tc>
        <w:tc>
          <w:tcPr>
            <w:tcW w:w="8460" w:type="dxa"/>
            <w:gridSpan w:val="7"/>
          </w:tcPr>
          <w:p w14:paraId="2A1CC203" w14:textId="77777777" w:rsidR="00DF198B" w:rsidRDefault="00DF198B"/>
        </w:tc>
        <w:tc>
          <w:tcPr>
            <w:tcW w:w="1160" w:type="dxa"/>
          </w:tcPr>
          <w:p w14:paraId="2C4BBF5D" w14:textId="77777777" w:rsidR="00DF198B" w:rsidRDefault="00DF198B"/>
        </w:tc>
      </w:tr>
      <w:tr w:rsidR="00DF198B" w14:paraId="190581CB" w14:textId="77777777" w:rsidTr="00185F4A">
        <w:trPr>
          <w:trHeight w:val="929"/>
        </w:trPr>
        <w:tc>
          <w:tcPr>
            <w:tcW w:w="2397" w:type="dxa"/>
            <w:gridSpan w:val="4"/>
          </w:tcPr>
          <w:p w14:paraId="1EFBACC9" w14:textId="77777777" w:rsidR="00DF198B" w:rsidRDefault="00DF198B"/>
        </w:tc>
        <w:tc>
          <w:tcPr>
            <w:tcW w:w="5995" w:type="dxa"/>
            <w:shd w:val="clear" w:color="auto" w:fill="FFFFFF" w:themeFill="background1"/>
          </w:tcPr>
          <w:p w14:paraId="382069C5" w14:textId="77777777" w:rsidR="00DF198B" w:rsidRPr="00DF198B" w:rsidRDefault="00DF198B" w:rsidP="00DF198B">
            <w:pPr>
              <w:jc w:val="center"/>
              <w:rPr>
                <w:rFonts w:ascii="Georgia" w:hAnsi="Georgia"/>
                <w:sz w:val="48"/>
                <w:szCs w:val="48"/>
              </w:rPr>
            </w:pPr>
          </w:p>
        </w:tc>
        <w:tc>
          <w:tcPr>
            <w:tcW w:w="2398" w:type="dxa"/>
            <w:gridSpan w:val="4"/>
          </w:tcPr>
          <w:p w14:paraId="4E8680BC" w14:textId="77777777" w:rsidR="00DF198B" w:rsidRDefault="00DF198B"/>
        </w:tc>
      </w:tr>
      <w:tr w:rsidR="00DF198B" w14:paraId="643E31DF" w14:textId="77777777" w:rsidTr="00185F4A">
        <w:trPr>
          <w:trHeight w:val="1460"/>
        </w:trPr>
        <w:tc>
          <w:tcPr>
            <w:tcW w:w="2397" w:type="dxa"/>
            <w:gridSpan w:val="4"/>
          </w:tcPr>
          <w:p w14:paraId="035105E4" w14:textId="77777777" w:rsidR="00DF198B" w:rsidRDefault="00DF198B"/>
        </w:tc>
        <w:tc>
          <w:tcPr>
            <w:tcW w:w="5995" w:type="dxa"/>
            <w:shd w:val="clear" w:color="auto" w:fill="FFFFFF" w:themeFill="background1"/>
          </w:tcPr>
          <w:p w14:paraId="565BB7B2" w14:textId="30EAC1D3" w:rsidR="00DF198B" w:rsidRPr="00226D10" w:rsidRDefault="00226D10" w:rsidP="00226D10">
            <w:pPr>
              <w:pStyle w:val="Text"/>
              <w:jc w:val="center"/>
            </w:pPr>
            <w:r w:rsidRPr="00226D10">
              <w:t>Andrew Kehl</w:t>
            </w:r>
          </w:p>
        </w:tc>
        <w:tc>
          <w:tcPr>
            <w:tcW w:w="2398" w:type="dxa"/>
            <w:gridSpan w:val="4"/>
          </w:tcPr>
          <w:p w14:paraId="17A30687" w14:textId="77777777" w:rsidR="00DF198B" w:rsidRDefault="00DF198B"/>
        </w:tc>
      </w:tr>
      <w:tr w:rsidR="00DF198B" w14:paraId="278ADD1C" w14:textId="77777777" w:rsidTr="00185F4A">
        <w:trPr>
          <w:trHeight w:val="7176"/>
        </w:trPr>
        <w:tc>
          <w:tcPr>
            <w:tcW w:w="2397" w:type="dxa"/>
            <w:gridSpan w:val="4"/>
            <w:vAlign w:val="bottom"/>
          </w:tcPr>
          <w:p w14:paraId="410C2721"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A460524" w14:textId="51CDA492" w:rsidR="00DF198B" w:rsidRPr="00DF198B" w:rsidRDefault="00226D10" w:rsidP="00226D10">
            <w:pPr>
              <w:pStyle w:val="Text"/>
              <w:jc w:val="center"/>
            </w:pPr>
            <w:r>
              <w:t>23 May 2021</w:t>
            </w:r>
          </w:p>
          <w:p w14:paraId="3B3FFBFD" w14:textId="77777777" w:rsidR="00874FE7" w:rsidRPr="00DF198B" w:rsidRDefault="00277F2D" w:rsidP="00226D10">
            <w:pPr>
              <w:pStyle w:val="Text"/>
              <w:jc w:val="center"/>
            </w:pPr>
            <w:sdt>
              <w:sdtPr>
                <w:id w:val="-1516760087"/>
                <w:placeholder>
                  <w:docPart w:val="EABB31FDE1ED43AB9674E9231A306119"/>
                </w:placeholder>
                <w:temporary/>
                <w:showingPlcHdr/>
                <w15:appearance w15:val="hidden"/>
              </w:sdtPr>
              <w:sdtContent>
                <w:r w:rsidR="00874FE7" w:rsidRPr="00DF198B">
                  <w:t>—</w:t>
                </w:r>
              </w:sdtContent>
            </w:sdt>
          </w:p>
          <w:p w14:paraId="20B2DE72" w14:textId="579E619C" w:rsidR="00DF198B" w:rsidRPr="00DF198B" w:rsidRDefault="00226D10" w:rsidP="00226D10">
            <w:pPr>
              <w:pStyle w:val="Text"/>
              <w:jc w:val="center"/>
            </w:pPr>
            <w:r>
              <w:t>Data Visualization</w:t>
            </w:r>
          </w:p>
          <w:p w14:paraId="090C8479" w14:textId="77777777" w:rsidR="00DF198B" w:rsidRPr="00DF198B" w:rsidRDefault="00277F2D" w:rsidP="00226D10">
            <w:pPr>
              <w:pStyle w:val="Text"/>
              <w:jc w:val="center"/>
            </w:pPr>
            <w:sdt>
              <w:sdtPr>
                <w:id w:val="1492440299"/>
                <w:placeholder>
                  <w:docPart w:val="57B84BD585804E1196D5F800149C065E"/>
                </w:placeholder>
                <w:temporary/>
                <w:showingPlcHdr/>
                <w15:appearance w15:val="hidden"/>
              </w:sdtPr>
              <w:sdtContent>
                <w:r w:rsidR="00874FE7" w:rsidRPr="00DF198B">
                  <w:t>—</w:t>
                </w:r>
              </w:sdtContent>
            </w:sdt>
          </w:p>
          <w:p w14:paraId="4042CD41" w14:textId="1F0C051F" w:rsidR="00DF198B" w:rsidRDefault="00226D10" w:rsidP="00226D10">
            <w:pPr>
              <w:pStyle w:val="Text"/>
              <w:jc w:val="center"/>
            </w:pPr>
            <w:r>
              <w:t>Andrew Bond</w:t>
            </w:r>
          </w:p>
          <w:p w14:paraId="5DC91266" w14:textId="77777777" w:rsidR="00DF198B" w:rsidRPr="00DF198B" w:rsidRDefault="00DF198B" w:rsidP="00DF198B"/>
        </w:tc>
        <w:tc>
          <w:tcPr>
            <w:tcW w:w="2398" w:type="dxa"/>
            <w:gridSpan w:val="4"/>
            <w:vAlign w:val="bottom"/>
          </w:tcPr>
          <w:p w14:paraId="05D3C074" w14:textId="77777777" w:rsidR="00DF198B" w:rsidRDefault="00DF198B" w:rsidP="00DF198B">
            <w:pPr>
              <w:jc w:val="center"/>
            </w:pPr>
          </w:p>
        </w:tc>
      </w:tr>
      <w:tr w:rsidR="00DF198B" w14:paraId="2E336797" w14:textId="77777777" w:rsidTr="00185F4A">
        <w:tc>
          <w:tcPr>
            <w:tcW w:w="2340" w:type="dxa"/>
            <w:gridSpan w:val="3"/>
          </w:tcPr>
          <w:p w14:paraId="15515324" w14:textId="77777777" w:rsidR="00DF198B" w:rsidRDefault="00DF198B"/>
        </w:tc>
        <w:tc>
          <w:tcPr>
            <w:tcW w:w="6120" w:type="dxa"/>
            <w:gridSpan w:val="3"/>
          </w:tcPr>
          <w:p w14:paraId="6BEF48FE" w14:textId="77777777" w:rsidR="00DF198B" w:rsidRDefault="00DF198B"/>
        </w:tc>
        <w:tc>
          <w:tcPr>
            <w:tcW w:w="2330" w:type="dxa"/>
            <w:gridSpan w:val="3"/>
          </w:tcPr>
          <w:p w14:paraId="55D02BF6" w14:textId="77777777" w:rsidR="00DF198B" w:rsidRDefault="00DF198B"/>
        </w:tc>
      </w:tr>
    </w:tbl>
    <w:p w14:paraId="0519E2ED" w14:textId="77777777" w:rsidR="00DF198B" w:rsidRDefault="00DF198B"/>
    <w:p w14:paraId="51793E59" w14:textId="77777777" w:rsidR="00226D10" w:rsidRDefault="00226D10" w:rsidP="002D2200">
      <w:pPr>
        <w:pStyle w:val="GraphicAnchor"/>
      </w:pPr>
    </w:p>
    <w:sdt>
      <w:sdtPr>
        <w:id w:val="1038547729"/>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3A66DF3F" w14:textId="194FA180" w:rsidR="00226D10" w:rsidRDefault="00226D10">
          <w:pPr>
            <w:pStyle w:val="TOCHeading"/>
          </w:pPr>
          <w:r>
            <w:t>Table of Contents</w:t>
          </w:r>
        </w:p>
        <w:p w14:paraId="76CE8155" w14:textId="16897D30" w:rsidR="00122546" w:rsidRDefault="00226D10">
          <w:pPr>
            <w:pStyle w:val="TOC1"/>
            <w:tabs>
              <w:tab w:val="right" w:leader="dot" w:pos="10790"/>
            </w:tabs>
            <w:rPr>
              <w:rFonts w:eastAsiaTheme="minorEastAsia"/>
              <w:noProof/>
              <w:sz w:val="22"/>
              <w:szCs w:val="22"/>
            </w:rPr>
          </w:pPr>
          <w:r>
            <w:fldChar w:fldCharType="begin"/>
          </w:r>
          <w:r>
            <w:instrText xml:space="preserve"> TOC \o "1-3" \h \z \u </w:instrText>
          </w:r>
          <w:r>
            <w:fldChar w:fldCharType="separate"/>
          </w:r>
          <w:hyperlink w:anchor="_Toc72676881" w:history="1">
            <w:r w:rsidR="00122546" w:rsidRPr="008B393C">
              <w:rPr>
                <w:rStyle w:val="Hyperlink"/>
                <w:noProof/>
              </w:rPr>
              <w:t>Success in the NHL</w:t>
            </w:r>
            <w:r w:rsidR="00122546">
              <w:rPr>
                <w:noProof/>
                <w:webHidden/>
              </w:rPr>
              <w:tab/>
            </w:r>
            <w:r w:rsidR="00122546">
              <w:rPr>
                <w:noProof/>
                <w:webHidden/>
              </w:rPr>
              <w:fldChar w:fldCharType="begin"/>
            </w:r>
            <w:r w:rsidR="00122546">
              <w:rPr>
                <w:noProof/>
                <w:webHidden/>
              </w:rPr>
              <w:instrText xml:space="preserve"> PAGEREF _Toc72676881 \h </w:instrText>
            </w:r>
            <w:r w:rsidR="00122546">
              <w:rPr>
                <w:noProof/>
                <w:webHidden/>
              </w:rPr>
            </w:r>
            <w:r w:rsidR="00122546">
              <w:rPr>
                <w:noProof/>
                <w:webHidden/>
              </w:rPr>
              <w:fldChar w:fldCharType="separate"/>
            </w:r>
            <w:r w:rsidR="00122546">
              <w:rPr>
                <w:noProof/>
                <w:webHidden/>
              </w:rPr>
              <w:t>1</w:t>
            </w:r>
            <w:r w:rsidR="00122546">
              <w:rPr>
                <w:noProof/>
                <w:webHidden/>
              </w:rPr>
              <w:fldChar w:fldCharType="end"/>
            </w:r>
          </w:hyperlink>
        </w:p>
        <w:p w14:paraId="6B4496EF" w14:textId="3D68931A" w:rsidR="00122546" w:rsidRDefault="00122546">
          <w:pPr>
            <w:pStyle w:val="TOC2"/>
            <w:tabs>
              <w:tab w:val="right" w:leader="dot" w:pos="10790"/>
            </w:tabs>
            <w:rPr>
              <w:rFonts w:eastAsiaTheme="minorEastAsia"/>
              <w:noProof/>
              <w:sz w:val="22"/>
              <w:szCs w:val="22"/>
            </w:rPr>
          </w:pPr>
          <w:hyperlink w:anchor="_Toc72676882" w:history="1">
            <w:r w:rsidRPr="008B393C">
              <w:rPr>
                <w:rStyle w:val="Hyperlink"/>
                <w:noProof/>
              </w:rPr>
              <w:t>Abstract</w:t>
            </w:r>
            <w:r>
              <w:rPr>
                <w:noProof/>
                <w:webHidden/>
              </w:rPr>
              <w:tab/>
            </w:r>
            <w:r>
              <w:rPr>
                <w:noProof/>
                <w:webHidden/>
              </w:rPr>
              <w:fldChar w:fldCharType="begin"/>
            </w:r>
            <w:r>
              <w:rPr>
                <w:noProof/>
                <w:webHidden/>
              </w:rPr>
              <w:instrText xml:space="preserve"> PAGEREF _Toc72676882 \h </w:instrText>
            </w:r>
            <w:r>
              <w:rPr>
                <w:noProof/>
                <w:webHidden/>
              </w:rPr>
            </w:r>
            <w:r>
              <w:rPr>
                <w:noProof/>
                <w:webHidden/>
              </w:rPr>
              <w:fldChar w:fldCharType="separate"/>
            </w:r>
            <w:r>
              <w:rPr>
                <w:noProof/>
                <w:webHidden/>
              </w:rPr>
              <w:t>3</w:t>
            </w:r>
            <w:r>
              <w:rPr>
                <w:noProof/>
                <w:webHidden/>
              </w:rPr>
              <w:fldChar w:fldCharType="end"/>
            </w:r>
          </w:hyperlink>
        </w:p>
        <w:p w14:paraId="415F2ECF" w14:textId="12E10821" w:rsidR="00122546" w:rsidRDefault="00122546">
          <w:pPr>
            <w:pStyle w:val="TOC2"/>
            <w:tabs>
              <w:tab w:val="right" w:leader="dot" w:pos="10790"/>
            </w:tabs>
            <w:rPr>
              <w:rFonts w:eastAsiaTheme="minorEastAsia"/>
              <w:noProof/>
              <w:sz w:val="22"/>
              <w:szCs w:val="22"/>
            </w:rPr>
          </w:pPr>
          <w:hyperlink w:anchor="_Toc72676883" w:history="1">
            <w:r w:rsidRPr="008B393C">
              <w:rPr>
                <w:rStyle w:val="Hyperlink"/>
                <w:noProof/>
              </w:rPr>
              <w:t>Overview</w:t>
            </w:r>
            <w:r>
              <w:rPr>
                <w:noProof/>
                <w:webHidden/>
              </w:rPr>
              <w:tab/>
            </w:r>
            <w:r>
              <w:rPr>
                <w:noProof/>
                <w:webHidden/>
              </w:rPr>
              <w:fldChar w:fldCharType="begin"/>
            </w:r>
            <w:r>
              <w:rPr>
                <w:noProof/>
                <w:webHidden/>
              </w:rPr>
              <w:instrText xml:space="preserve"> PAGEREF _Toc72676883 \h </w:instrText>
            </w:r>
            <w:r>
              <w:rPr>
                <w:noProof/>
                <w:webHidden/>
              </w:rPr>
            </w:r>
            <w:r>
              <w:rPr>
                <w:noProof/>
                <w:webHidden/>
              </w:rPr>
              <w:fldChar w:fldCharType="separate"/>
            </w:r>
            <w:r>
              <w:rPr>
                <w:noProof/>
                <w:webHidden/>
              </w:rPr>
              <w:t>4</w:t>
            </w:r>
            <w:r>
              <w:rPr>
                <w:noProof/>
                <w:webHidden/>
              </w:rPr>
              <w:fldChar w:fldCharType="end"/>
            </w:r>
          </w:hyperlink>
        </w:p>
        <w:p w14:paraId="7B9388E6" w14:textId="6DF7627B" w:rsidR="00122546" w:rsidRDefault="00122546">
          <w:pPr>
            <w:pStyle w:val="TOC2"/>
            <w:tabs>
              <w:tab w:val="right" w:leader="dot" w:pos="10790"/>
            </w:tabs>
            <w:rPr>
              <w:rFonts w:eastAsiaTheme="minorEastAsia"/>
              <w:noProof/>
              <w:sz w:val="22"/>
              <w:szCs w:val="22"/>
            </w:rPr>
          </w:pPr>
          <w:hyperlink w:anchor="_Toc72676884" w:history="1">
            <w:r w:rsidRPr="008B393C">
              <w:rPr>
                <w:rStyle w:val="Hyperlink"/>
                <w:noProof/>
              </w:rPr>
              <w:t>Tools</w:t>
            </w:r>
            <w:r>
              <w:rPr>
                <w:noProof/>
                <w:webHidden/>
              </w:rPr>
              <w:tab/>
            </w:r>
            <w:r>
              <w:rPr>
                <w:noProof/>
                <w:webHidden/>
              </w:rPr>
              <w:fldChar w:fldCharType="begin"/>
            </w:r>
            <w:r>
              <w:rPr>
                <w:noProof/>
                <w:webHidden/>
              </w:rPr>
              <w:instrText xml:space="preserve"> PAGEREF _Toc72676884 \h </w:instrText>
            </w:r>
            <w:r>
              <w:rPr>
                <w:noProof/>
                <w:webHidden/>
              </w:rPr>
            </w:r>
            <w:r>
              <w:rPr>
                <w:noProof/>
                <w:webHidden/>
              </w:rPr>
              <w:fldChar w:fldCharType="separate"/>
            </w:r>
            <w:r>
              <w:rPr>
                <w:noProof/>
                <w:webHidden/>
              </w:rPr>
              <w:t>5</w:t>
            </w:r>
            <w:r>
              <w:rPr>
                <w:noProof/>
                <w:webHidden/>
              </w:rPr>
              <w:fldChar w:fldCharType="end"/>
            </w:r>
          </w:hyperlink>
        </w:p>
        <w:p w14:paraId="65F7C741" w14:textId="1B7D3330" w:rsidR="00122546" w:rsidRDefault="00122546">
          <w:pPr>
            <w:pStyle w:val="TOC2"/>
            <w:tabs>
              <w:tab w:val="right" w:leader="dot" w:pos="10790"/>
            </w:tabs>
            <w:rPr>
              <w:rFonts w:eastAsiaTheme="minorEastAsia"/>
              <w:noProof/>
              <w:sz w:val="22"/>
              <w:szCs w:val="22"/>
            </w:rPr>
          </w:pPr>
          <w:hyperlink w:anchor="_Toc72676885" w:history="1">
            <w:r>
              <w:rPr>
                <w:noProof/>
                <w:webHidden/>
              </w:rPr>
              <w:tab/>
            </w:r>
            <w:r>
              <w:rPr>
                <w:noProof/>
                <w:webHidden/>
              </w:rPr>
              <w:fldChar w:fldCharType="begin"/>
            </w:r>
            <w:r>
              <w:rPr>
                <w:noProof/>
                <w:webHidden/>
              </w:rPr>
              <w:instrText xml:space="preserve"> PAGEREF _Toc72676885 \h </w:instrText>
            </w:r>
            <w:r>
              <w:rPr>
                <w:noProof/>
                <w:webHidden/>
              </w:rPr>
            </w:r>
            <w:r>
              <w:rPr>
                <w:noProof/>
                <w:webHidden/>
              </w:rPr>
              <w:fldChar w:fldCharType="separate"/>
            </w:r>
            <w:r>
              <w:rPr>
                <w:noProof/>
                <w:webHidden/>
              </w:rPr>
              <w:t>6</w:t>
            </w:r>
            <w:r>
              <w:rPr>
                <w:noProof/>
                <w:webHidden/>
              </w:rPr>
              <w:fldChar w:fldCharType="end"/>
            </w:r>
          </w:hyperlink>
        </w:p>
        <w:p w14:paraId="6DA3F16F" w14:textId="18B57F0F" w:rsidR="00122546" w:rsidRDefault="00122546">
          <w:pPr>
            <w:pStyle w:val="TOC2"/>
            <w:tabs>
              <w:tab w:val="right" w:leader="dot" w:pos="10790"/>
            </w:tabs>
            <w:rPr>
              <w:rFonts w:eastAsiaTheme="minorEastAsia"/>
              <w:noProof/>
              <w:sz w:val="22"/>
              <w:szCs w:val="22"/>
            </w:rPr>
          </w:pPr>
          <w:hyperlink w:anchor="_Toc72676886" w:history="1">
            <w:r w:rsidRPr="008B393C">
              <w:rPr>
                <w:rStyle w:val="Hyperlink"/>
                <w:noProof/>
              </w:rPr>
              <w:t>Data and Model</w:t>
            </w:r>
            <w:r>
              <w:rPr>
                <w:noProof/>
                <w:webHidden/>
              </w:rPr>
              <w:tab/>
            </w:r>
            <w:r>
              <w:rPr>
                <w:noProof/>
                <w:webHidden/>
              </w:rPr>
              <w:fldChar w:fldCharType="begin"/>
            </w:r>
            <w:r>
              <w:rPr>
                <w:noProof/>
                <w:webHidden/>
              </w:rPr>
              <w:instrText xml:space="preserve"> PAGEREF _Toc72676886 \h </w:instrText>
            </w:r>
            <w:r>
              <w:rPr>
                <w:noProof/>
                <w:webHidden/>
              </w:rPr>
            </w:r>
            <w:r>
              <w:rPr>
                <w:noProof/>
                <w:webHidden/>
              </w:rPr>
              <w:fldChar w:fldCharType="separate"/>
            </w:r>
            <w:r>
              <w:rPr>
                <w:noProof/>
                <w:webHidden/>
              </w:rPr>
              <w:t>6</w:t>
            </w:r>
            <w:r>
              <w:rPr>
                <w:noProof/>
                <w:webHidden/>
              </w:rPr>
              <w:fldChar w:fldCharType="end"/>
            </w:r>
          </w:hyperlink>
        </w:p>
        <w:p w14:paraId="457233F3" w14:textId="3813A602" w:rsidR="00122546" w:rsidRDefault="00122546">
          <w:pPr>
            <w:pStyle w:val="TOC3"/>
            <w:tabs>
              <w:tab w:val="right" w:leader="dot" w:pos="10790"/>
            </w:tabs>
            <w:rPr>
              <w:rFonts w:eastAsiaTheme="minorEastAsia"/>
              <w:noProof/>
              <w:sz w:val="22"/>
              <w:szCs w:val="22"/>
            </w:rPr>
          </w:pPr>
          <w:hyperlink w:anchor="_Toc72676887" w:history="1">
            <w:r w:rsidRPr="008B393C">
              <w:rPr>
                <w:rStyle w:val="Hyperlink"/>
                <w:noProof/>
              </w:rPr>
              <w:t>Time</w:t>
            </w:r>
            <w:r>
              <w:rPr>
                <w:noProof/>
                <w:webHidden/>
              </w:rPr>
              <w:tab/>
            </w:r>
            <w:r>
              <w:rPr>
                <w:noProof/>
                <w:webHidden/>
              </w:rPr>
              <w:fldChar w:fldCharType="begin"/>
            </w:r>
            <w:r>
              <w:rPr>
                <w:noProof/>
                <w:webHidden/>
              </w:rPr>
              <w:instrText xml:space="preserve"> PAGEREF _Toc72676887 \h </w:instrText>
            </w:r>
            <w:r>
              <w:rPr>
                <w:noProof/>
                <w:webHidden/>
              </w:rPr>
            </w:r>
            <w:r>
              <w:rPr>
                <w:noProof/>
                <w:webHidden/>
              </w:rPr>
              <w:fldChar w:fldCharType="separate"/>
            </w:r>
            <w:r>
              <w:rPr>
                <w:noProof/>
                <w:webHidden/>
              </w:rPr>
              <w:t>6</w:t>
            </w:r>
            <w:r>
              <w:rPr>
                <w:noProof/>
                <w:webHidden/>
              </w:rPr>
              <w:fldChar w:fldCharType="end"/>
            </w:r>
          </w:hyperlink>
        </w:p>
        <w:p w14:paraId="493FB83C" w14:textId="0573A3B5" w:rsidR="00122546" w:rsidRDefault="00122546">
          <w:pPr>
            <w:pStyle w:val="TOC3"/>
            <w:tabs>
              <w:tab w:val="right" w:leader="dot" w:pos="10790"/>
            </w:tabs>
            <w:rPr>
              <w:rFonts w:eastAsiaTheme="minorEastAsia"/>
              <w:noProof/>
              <w:sz w:val="22"/>
              <w:szCs w:val="22"/>
            </w:rPr>
          </w:pPr>
          <w:hyperlink w:anchor="_Toc72676888" w:history="1">
            <w:r w:rsidRPr="008B393C">
              <w:rPr>
                <w:rStyle w:val="Hyperlink"/>
                <w:noProof/>
              </w:rPr>
              <w:t>Geo-Location</w:t>
            </w:r>
            <w:r>
              <w:rPr>
                <w:noProof/>
                <w:webHidden/>
              </w:rPr>
              <w:tab/>
            </w:r>
            <w:r>
              <w:rPr>
                <w:noProof/>
                <w:webHidden/>
              </w:rPr>
              <w:fldChar w:fldCharType="begin"/>
            </w:r>
            <w:r>
              <w:rPr>
                <w:noProof/>
                <w:webHidden/>
              </w:rPr>
              <w:instrText xml:space="preserve"> PAGEREF _Toc72676888 \h </w:instrText>
            </w:r>
            <w:r>
              <w:rPr>
                <w:noProof/>
                <w:webHidden/>
              </w:rPr>
            </w:r>
            <w:r>
              <w:rPr>
                <w:noProof/>
                <w:webHidden/>
              </w:rPr>
              <w:fldChar w:fldCharType="separate"/>
            </w:r>
            <w:r>
              <w:rPr>
                <w:noProof/>
                <w:webHidden/>
              </w:rPr>
              <w:t>10</w:t>
            </w:r>
            <w:r>
              <w:rPr>
                <w:noProof/>
                <w:webHidden/>
              </w:rPr>
              <w:fldChar w:fldCharType="end"/>
            </w:r>
          </w:hyperlink>
        </w:p>
        <w:p w14:paraId="2C8BB029" w14:textId="674FA2EF" w:rsidR="00122546" w:rsidRDefault="00122546">
          <w:pPr>
            <w:pStyle w:val="TOC2"/>
            <w:tabs>
              <w:tab w:val="right" w:leader="dot" w:pos="10790"/>
            </w:tabs>
            <w:rPr>
              <w:rFonts w:eastAsiaTheme="minorEastAsia"/>
              <w:noProof/>
              <w:sz w:val="22"/>
              <w:szCs w:val="22"/>
            </w:rPr>
          </w:pPr>
          <w:hyperlink w:anchor="_Toc72676889" w:history="1">
            <w:r w:rsidRPr="008B393C">
              <w:rPr>
                <w:rStyle w:val="Hyperlink"/>
                <w:noProof/>
              </w:rPr>
              <w:t>Findings</w:t>
            </w:r>
            <w:r>
              <w:rPr>
                <w:noProof/>
                <w:webHidden/>
              </w:rPr>
              <w:tab/>
            </w:r>
            <w:r>
              <w:rPr>
                <w:noProof/>
                <w:webHidden/>
              </w:rPr>
              <w:fldChar w:fldCharType="begin"/>
            </w:r>
            <w:r>
              <w:rPr>
                <w:noProof/>
                <w:webHidden/>
              </w:rPr>
              <w:instrText xml:space="preserve"> PAGEREF _Toc72676889 \h </w:instrText>
            </w:r>
            <w:r>
              <w:rPr>
                <w:noProof/>
                <w:webHidden/>
              </w:rPr>
            </w:r>
            <w:r>
              <w:rPr>
                <w:noProof/>
                <w:webHidden/>
              </w:rPr>
              <w:fldChar w:fldCharType="separate"/>
            </w:r>
            <w:r>
              <w:rPr>
                <w:noProof/>
                <w:webHidden/>
              </w:rPr>
              <w:t>14</w:t>
            </w:r>
            <w:r>
              <w:rPr>
                <w:noProof/>
                <w:webHidden/>
              </w:rPr>
              <w:fldChar w:fldCharType="end"/>
            </w:r>
          </w:hyperlink>
        </w:p>
        <w:p w14:paraId="05F1F0FC" w14:textId="22F69B83" w:rsidR="00122546" w:rsidRDefault="00122546">
          <w:pPr>
            <w:pStyle w:val="TOC2"/>
            <w:tabs>
              <w:tab w:val="right" w:leader="dot" w:pos="10790"/>
            </w:tabs>
            <w:rPr>
              <w:rFonts w:eastAsiaTheme="minorEastAsia"/>
              <w:noProof/>
              <w:sz w:val="22"/>
              <w:szCs w:val="22"/>
            </w:rPr>
          </w:pPr>
          <w:hyperlink w:anchor="_Toc72676890" w:history="1">
            <w:r w:rsidRPr="008B393C">
              <w:rPr>
                <w:rStyle w:val="Hyperlink"/>
                <w:noProof/>
              </w:rPr>
              <w:t>References</w:t>
            </w:r>
            <w:r>
              <w:rPr>
                <w:noProof/>
                <w:webHidden/>
              </w:rPr>
              <w:tab/>
            </w:r>
            <w:r>
              <w:rPr>
                <w:noProof/>
                <w:webHidden/>
              </w:rPr>
              <w:fldChar w:fldCharType="begin"/>
            </w:r>
            <w:r>
              <w:rPr>
                <w:noProof/>
                <w:webHidden/>
              </w:rPr>
              <w:instrText xml:space="preserve"> PAGEREF _Toc72676890 \h </w:instrText>
            </w:r>
            <w:r>
              <w:rPr>
                <w:noProof/>
                <w:webHidden/>
              </w:rPr>
            </w:r>
            <w:r>
              <w:rPr>
                <w:noProof/>
                <w:webHidden/>
              </w:rPr>
              <w:fldChar w:fldCharType="separate"/>
            </w:r>
            <w:r>
              <w:rPr>
                <w:noProof/>
                <w:webHidden/>
              </w:rPr>
              <w:t>14</w:t>
            </w:r>
            <w:r>
              <w:rPr>
                <w:noProof/>
                <w:webHidden/>
              </w:rPr>
              <w:fldChar w:fldCharType="end"/>
            </w:r>
          </w:hyperlink>
        </w:p>
        <w:p w14:paraId="178F3E25" w14:textId="2DB6B017" w:rsidR="00226D10" w:rsidRDefault="00226D10">
          <w:r>
            <w:rPr>
              <w:b/>
              <w:bCs/>
              <w:noProof/>
            </w:rPr>
            <w:fldChar w:fldCharType="end"/>
          </w:r>
        </w:p>
      </w:sdtContent>
    </w:sdt>
    <w:p w14:paraId="08563845" w14:textId="0BED1E76" w:rsidR="00226D10" w:rsidRDefault="00226D10" w:rsidP="002D2200">
      <w:pPr>
        <w:pStyle w:val="GraphicAnchor"/>
      </w:pPr>
    </w:p>
    <w:p w14:paraId="22B64E57" w14:textId="46E81F4B" w:rsidR="00226D10" w:rsidRDefault="00226D10" w:rsidP="002D2200">
      <w:pPr>
        <w:pStyle w:val="GraphicAnchor"/>
      </w:pPr>
    </w:p>
    <w:p w14:paraId="52056938" w14:textId="34A2758B" w:rsidR="00226D10" w:rsidRDefault="00226D10" w:rsidP="002D2200">
      <w:pPr>
        <w:pStyle w:val="GraphicAnchor"/>
      </w:pPr>
    </w:p>
    <w:p w14:paraId="5784140F" w14:textId="010276FE" w:rsidR="00226D10" w:rsidRDefault="00226D10" w:rsidP="002D2200">
      <w:pPr>
        <w:pStyle w:val="GraphicAnchor"/>
      </w:pPr>
    </w:p>
    <w:p w14:paraId="569BA532" w14:textId="2C1D4E7A" w:rsidR="00226D10" w:rsidRDefault="00226D10" w:rsidP="002D2200">
      <w:pPr>
        <w:pStyle w:val="GraphicAnchor"/>
      </w:pPr>
    </w:p>
    <w:p w14:paraId="7B585F0E" w14:textId="084399E5" w:rsidR="00226D10" w:rsidRDefault="00226D10" w:rsidP="002D2200">
      <w:pPr>
        <w:pStyle w:val="GraphicAnchor"/>
      </w:pPr>
    </w:p>
    <w:p w14:paraId="247398C5" w14:textId="01B88859" w:rsidR="00226D10" w:rsidRDefault="00226D10" w:rsidP="002D2200">
      <w:pPr>
        <w:pStyle w:val="GraphicAnchor"/>
      </w:pPr>
    </w:p>
    <w:p w14:paraId="1F537C73" w14:textId="60DA1182" w:rsidR="00226D10" w:rsidRDefault="00226D10" w:rsidP="002D2200">
      <w:pPr>
        <w:pStyle w:val="GraphicAnchor"/>
      </w:pPr>
    </w:p>
    <w:p w14:paraId="28DE8EE1" w14:textId="7D1C21BB" w:rsidR="00226D10" w:rsidRDefault="00226D10" w:rsidP="002D2200">
      <w:pPr>
        <w:pStyle w:val="GraphicAnchor"/>
      </w:pPr>
    </w:p>
    <w:p w14:paraId="3B46F487" w14:textId="2C1FA09B" w:rsidR="00226D10" w:rsidRDefault="00226D10" w:rsidP="002D2200">
      <w:pPr>
        <w:pStyle w:val="GraphicAnchor"/>
      </w:pPr>
    </w:p>
    <w:p w14:paraId="546131AD" w14:textId="2FBB8BBF" w:rsidR="00226D10" w:rsidRDefault="00226D10" w:rsidP="002D2200">
      <w:pPr>
        <w:pStyle w:val="GraphicAnchor"/>
      </w:pPr>
    </w:p>
    <w:p w14:paraId="48ECE651" w14:textId="434C99A7" w:rsidR="00226D10" w:rsidRDefault="00226D10" w:rsidP="002D2200">
      <w:pPr>
        <w:pStyle w:val="GraphicAnchor"/>
      </w:pPr>
    </w:p>
    <w:p w14:paraId="6CAF688B" w14:textId="204A8446" w:rsidR="00226D10" w:rsidRDefault="00226D10" w:rsidP="002D2200">
      <w:pPr>
        <w:pStyle w:val="GraphicAnchor"/>
      </w:pPr>
    </w:p>
    <w:p w14:paraId="65C13AEF" w14:textId="40FEC3EE" w:rsidR="00226D10" w:rsidRDefault="00226D10" w:rsidP="002D2200">
      <w:pPr>
        <w:pStyle w:val="GraphicAnchor"/>
      </w:pPr>
    </w:p>
    <w:p w14:paraId="08AF6AE4" w14:textId="4CA44FBF" w:rsidR="00226D10" w:rsidRDefault="00226D10" w:rsidP="002D2200">
      <w:pPr>
        <w:pStyle w:val="GraphicAnchor"/>
      </w:pPr>
    </w:p>
    <w:p w14:paraId="56941E96" w14:textId="0B665648" w:rsidR="00226D10" w:rsidRDefault="00226D10" w:rsidP="002D2200">
      <w:pPr>
        <w:pStyle w:val="GraphicAnchor"/>
      </w:pPr>
    </w:p>
    <w:p w14:paraId="7008D04F" w14:textId="1D2C63D5" w:rsidR="00226D10" w:rsidRDefault="00226D10" w:rsidP="002D2200">
      <w:pPr>
        <w:pStyle w:val="GraphicAnchor"/>
      </w:pPr>
    </w:p>
    <w:p w14:paraId="4AFEA30B" w14:textId="25C1AD79" w:rsidR="00226D10" w:rsidRDefault="00226D10" w:rsidP="002D2200">
      <w:pPr>
        <w:pStyle w:val="GraphicAnchor"/>
      </w:pPr>
    </w:p>
    <w:p w14:paraId="1228B195" w14:textId="3E316491" w:rsidR="00226D10" w:rsidRDefault="00226D10" w:rsidP="002D2200">
      <w:pPr>
        <w:pStyle w:val="GraphicAnchor"/>
      </w:pPr>
    </w:p>
    <w:p w14:paraId="07EBD470" w14:textId="7D418448" w:rsidR="00226D10" w:rsidRDefault="00226D10" w:rsidP="002D2200">
      <w:pPr>
        <w:pStyle w:val="GraphicAnchor"/>
      </w:pPr>
    </w:p>
    <w:p w14:paraId="557CB5D1" w14:textId="2C57EFEA" w:rsidR="00226D10" w:rsidRDefault="00226D10" w:rsidP="002D2200">
      <w:pPr>
        <w:pStyle w:val="GraphicAnchor"/>
      </w:pPr>
    </w:p>
    <w:p w14:paraId="449BA771" w14:textId="2273862D" w:rsidR="00226D10" w:rsidRDefault="00226D10" w:rsidP="002D2200">
      <w:pPr>
        <w:pStyle w:val="GraphicAnchor"/>
      </w:pPr>
    </w:p>
    <w:p w14:paraId="44EF23F2" w14:textId="2542CC37" w:rsidR="00226D10" w:rsidRDefault="00226D10" w:rsidP="002D2200">
      <w:pPr>
        <w:pStyle w:val="GraphicAnchor"/>
      </w:pPr>
    </w:p>
    <w:p w14:paraId="0EA11088" w14:textId="5403EDDF" w:rsidR="00226D10" w:rsidRDefault="00226D10" w:rsidP="002D2200">
      <w:pPr>
        <w:pStyle w:val="GraphicAnchor"/>
      </w:pPr>
    </w:p>
    <w:p w14:paraId="35C97441" w14:textId="0C7DBF34" w:rsidR="00226D10" w:rsidRDefault="00226D10" w:rsidP="002D2200">
      <w:pPr>
        <w:pStyle w:val="GraphicAnchor"/>
      </w:pPr>
    </w:p>
    <w:p w14:paraId="4F1CDC58" w14:textId="213E0D7D" w:rsidR="00226D10" w:rsidRDefault="00226D10" w:rsidP="002D2200">
      <w:pPr>
        <w:pStyle w:val="GraphicAnchor"/>
      </w:pPr>
    </w:p>
    <w:p w14:paraId="64982F01" w14:textId="3D5014DA" w:rsidR="00226D10" w:rsidRDefault="00226D10" w:rsidP="002D2200">
      <w:pPr>
        <w:pStyle w:val="GraphicAnchor"/>
      </w:pPr>
    </w:p>
    <w:p w14:paraId="443CC0B8" w14:textId="69BA1E4B" w:rsidR="00226D10" w:rsidRDefault="00226D10" w:rsidP="002D2200">
      <w:pPr>
        <w:pStyle w:val="GraphicAnchor"/>
      </w:pPr>
    </w:p>
    <w:p w14:paraId="24292014" w14:textId="58C06A45" w:rsidR="00226D10" w:rsidRDefault="00226D10" w:rsidP="002D2200">
      <w:pPr>
        <w:pStyle w:val="GraphicAnchor"/>
      </w:pPr>
    </w:p>
    <w:p w14:paraId="68B9AC16" w14:textId="360BABB9" w:rsidR="00226D10" w:rsidRDefault="00226D10" w:rsidP="002D2200">
      <w:pPr>
        <w:pStyle w:val="GraphicAnchor"/>
      </w:pPr>
    </w:p>
    <w:p w14:paraId="78C7A8FA" w14:textId="1EAA77AF" w:rsidR="00226D10" w:rsidRDefault="00226D10" w:rsidP="002D2200">
      <w:pPr>
        <w:pStyle w:val="GraphicAnchor"/>
      </w:pPr>
    </w:p>
    <w:p w14:paraId="0CBE279B" w14:textId="76020D2B" w:rsidR="00226D10" w:rsidRDefault="00226D10" w:rsidP="002D2200">
      <w:pPr>
        <w:pStyle w:val="GraphicAnchor"/>
      </w:pPr>
    </w:p>
    <w:p w14:paraId="47C01CBD" w14:textId="301B4AB7" w:rsidR="00226D10" w:rsidRDefault="00226D10" w:rsidP="002D2200">
      <w:pPr>
        <w:pStyle w:val="GraphicAnchor"/>
      </w:pPr>
    </w:p>
    <w:p w14:paraId="220E0FF8" w14:textId="10876D7F" w:rsidR="00226D10" w:rsidRDefault="00226D10" w:rsidP="002D2200">
      <w:pPr>
        <w:pStyle w:val="GraphicAnchor"/>
      </w:pPr>
    </w:p>
    <w:p w14:paraId="368050CB" w14:textId="73A8434D" w:rsidR="00226D10" w:rsidRDefault="00226D10" w:rsidP="002D2200">
      <w:pPr>
        <w:pStyle w:val="GraphicAnchor"/>
      </w:pPr>
    </w:p>
    <w:p w14:paraId="192ACCB9" w14:textId="19FC907A" w:rsidR="00226D10" w:rsidRDefault="00226D10" w:rsidP="002D2200">
      <w:pPr>
        <w:pStyle w:val="GraphicAnchor"/>
      </w:pPr>
    </w:p>
    <w:p w14:paraId="093F65CD" w14:textId="603115E7" w:rsidR="00226D10" w:rsidRDefault="00226D10" w:rsidP="002D2200">
      <w:pPr>
        <w:pStyle w:val="GraphicAnchor"/>
      </w:pPr>
    </w:p>
    <w:p w14:paraId="5622341B" w14:textId="7935CCF1" w:rsidR="00226D10" w:rsidRDefault="00226D10" w:rsidP="002D2200">
      <w:pPr>
        <w:pStyle w:val="GraphicAnchor"/>
      </w:pPr>
    </w:p>
    <w:p w14:paraId="2004314A" w14:textId="5BE3A18C" w:rsidR="00226D10" w:rsidRDefault="00226D10" w:rsidP="002D2200">
      <w:pPr>
        <w:pStyle w:val="GraphicAnchor"/>
      </w:pPr>
    </w:p>
    <w:p w14:paraId="46B96481" w14:textId="5151913D" w:rsidR="00226D10" w:rsidRDefault="00226D10" w:rsidP="002D2200">
      <w:pPr>
        <w:pStyle w:val="GraphicAnchor"/>
      </w:pPr>
    </w:p>
    <w:p w14:paraId="413DABF9" w14:textId="75FB4EFD" w:rsidR="00226D10" w:rsidRDefault="00226D10" w:rsidP="002D2200">
      <w:pPr>
        <w:pStyle w:val="GraphicAnchor"/>
      </w:pPr>
    </w:p>
    <w:p w14:paraId="45123074" w14:textId="65D9A562" w:rsidR="00226D10" w:rsidRDefault="00226D10" w:rsidP="002D2200">
      <w:pPr>
        <w:pStyle w:val="GraphicAnchor"/>
      </w:pPr>
    </w:p>
    <w:p w14:paraId="69AA993C" w14:textId="50C57D92" w:rsidR="00226D10" w:rsidRDefault="00226D10" w:rsidP="002D2200">
      <w:pPr>
        <w:pStyle w:val="GraphicAnchor"/>
      </w:pPr>
    </w:p>
    <w:p w14:paraId="436F1DA9" w14:textId="18D1AB26" w:rsidR="00226D10" w:rsidRDefault="00226D10" w:rsidP="002D2200">
      <w:pPr>
        <w:pStyle w:val="GraphicAnchor"/>
      </w:pPr>
    </w:p>
    <w:p w14:paraId="3E9F809C" w14:textId="0815B62B" w:rsidR="00226D10" w:rsidRDefault="00226D10" w:rsidP="002D2200">
      <w:pPr>
        <w:pStyle w:val="GraphicAnchor"/>
      </w:pPr>
    </w:p>
    <w:p w14:paraId="43FA4CC3" w14:textId="745FB711" w:rsidR="00226D10" w:rsidRDefault="00226D10" w:rsidP="002D2200">
      <w:pPr>
        <w:pStyle w:val="GraphicAnchor"/>
      </w:pPr>
    </w:p>
    <w:p w14:paraId="16FF0C67" w14:textId="518B7D65" w:rsidR="00226D10" w:rsidRDefault="00226D10" w:rsidP="002D2200">
      <w:pPr>
        <w:pStyle w:val="GraphicAnchor"/>
      </w:pPr>
    </w:p>
    <w:p w14:paraId="6F566B72" w14:textId="6164F9DC" w:rsidR="00226D10" w:rsidRDefault="00226D10" w:rsidP="002D2200">
      <w:pPr>
        <w:pStyle w:val="GraphicAnchor"/>
      </w:pPr>
    </w:p>
    <w:p w14:paraId="79D25A17" w14:textId="15D71726" w:rsidR="00226D10" w:rsidRDefault="00226D10" w:rsidP="002D2200">
      <w:pPr>
        <w:pStyle w:val="GraphicAnchor"/>
      </w:pPr>
    </w:p>
    <w:p w14:paraId="779FCAC4" w14:textId="4832C9B9" w:rsidR="00226D10" w:rsidRDefault="00226D10" w:rsidP="002D2200">
      <w:pPr>
        <w:pStyle w:val="GraphicAnchor"/>
      </w:pPr>
    </w:p>
    <w:p w14:paraId="5F71963F" w14:textId="239DD923" w:rsidR="00226D10" w:rsidRDefault="00226D10" w:rsidP="002D2200">
      <w:pPr>
        <w:pStyle w:val="GraphicAnchor"/>
      </w:pPr>
    </w:p>
    <w:p w14:paraId="799FDCEB" w14:textId="04EB0EF9" w:rsidR="00226D10" w:rsidRDefault="00226D10" w:rsidP="002D2200">
      <w:pPr>
        <w:pStyle w:val="GraphicAnchor"/>
      </w:pPr>
    </w:p>
    <w:p w14:paraId="48AA13A3" w14:textId="3FC0425C" w:rsidR="00226D10" w:rsidRDefault="00226D10" w:rsidP="002D2200">
      <w:pPr>
        <w:pStyle w:val="GraphicAnchor"/>
      </w:pPr>
    </w:p>
    <w:p w14:paraId="4DBE9DB6" w14:textId="24B5243D" w:rsidR="00226D10" w:rsidRDefault="00226D10" w:rsidP="002D2200">
      <w:pPr>
        <w:pStyle w:val="GraphicAnchor"/>
      </w:pPr>
    </w:p>
    <w:p w14:paraId="543BF8D3" w14:textId="1BC58721" w:rsidR="00226D10" w:rsidRDefault="00226D10" w:rsidP="002D2200">
      <w:pPr>
        <w:pStyle w:val="GraphicAnchor"/>
      </w:pPr>
    </w:p>
    <w:p w14:paraId="03DDB39D" w14:textId="6B405178" w:rsidR="00226D10" w:rsidRDefault="00226D10" w:rsidP="002D2200">
      <w:pPr>
        <w:pStyle w:val="GraphicAnchor"/>
      </w:pPr>
    </w:p>
    <w:p w14:paraId="1D8254B8" w14:textId="2BF8CE84" w:rsidR="00226D10" w:rsidRDefault="00226D10" w:rsidP="002D2200">
      <w:pPr>
        <w:pStyle w:val="GraphicAnchor"/>
      </w:pPr>
    </w:p>
    <w:p w14:paraId="03177639" w14:textId="361F1B22" w:rsidR="00226D10" w:rsidRDefault="00226D10" w:rsidP="002D2200">
      <w:pPr>
        <w:pStyle w:val="GraphicAnchor"/>
      </w:pPr>
    </w:p>
    <w:p w14:paraId="6260CA8F" w14:textId="3647AD50" w:rsidR="00226D10" w:rsidRDefault="00226D10" w:rsidP="002D2200">
      <w:pPr>
        <w:pStyle w:val="GraphicAnchor"/>
      </w:pPr>
    </w:p>
    <w:p w14:paraId="76D095F9" w14:textId="3B166F56" w:rsidR="00226D10" w:rsidRDefault="00226D10" w:rsidP="002D2200">
      <w:pPr>
        <w:pStyle w:val="GraphicAnchor"/>
      </w:pPr>
    </w:p>
    <w:p w14:paraId="66BA1613" w14:textId="0BEDBCF5" w:rsidR="00226D10" w:rsidRDefault="00226D10" w:rsidP="002D2200">
      <w:pPr>
        <w:pStyle w:val="GraphicAnchor"/>
      </w:pPr>
    </w:p>
    <w:p w14:paraId="3A76C59E" w14:textId="7988043A" w:rsidR="00226D10" w:rsidRDefault="00226D10" w:rsidP="002D2200">
      <w:pPr>
        <w:pStyle w:val="GraphicAnchor"/>
      </w:pPr>
    </w:p>
    <w:p w14:paraId="7217305C" w14:textId="7EA72D08" w:rsidR="00226D10" w:rsidRDefault="00226D10" w:rsidP="002D2200">
      <w:pPr>
        <w:pStyle w:val="GraphicAnchor"/>
      </w:pPr>
    </w:p>
    <w:p w14:paraId="6E779699" w14:textId="7CD94DCF" w:rsidR="00226D10" w:rsidRDefault="00226D10" w:rsidP="002D2200">
      <w:pPr>
        <w:pStyle w:val="GraphicAnchor"/>
      </w:pPr>
    </w:p>
    <w:p w14:paraId="378B037F" w14:textId="6B11FE5E" w:rsidR="00226D10" w:rsidRDefault="00226D10" w:rsidP="002D2200">
      <w:pPr>
        <w:pStyle w:val="GraphicAnchor"/>
      </w:pPr>
    </w:p>
    <w:p w14:paraId="2C58572F" w14:textId="54156371" w:rsidR="00226D10" w:rsidRDefault="00226D10" w:rsidP="002D2200">
      <w:pPr>
        <w:pStyle w:val="GraphicAnchor"/>
      </w:pPr>
    </w:p>
    <w:p w14:paraId="5394B6D3" w14:textId="0B368F27" w:rsidR="00226D10" w:rsidRDefault="00226D10" w:rsidP="002D2200">
      <w:pPr>
        <w:pStyle w:val="GraphicAnchor"/>
      </w:pPr>
    </w:p>
    <w:p w14:paraId="471E7E1E" w14:textId="77D93284" w:rsidR="00226D10" w:rsidRDefault="00226D10" w:rsidP="002D2200">
      <w:pPr>
        <w:pStyle w:val="GraphicAnchor"/>
      </w:pPr>
    </w:p>
    <w:p w14:paraId="6273E830" w14:textId="139F6B8E" w:rsidR="00226D10" w:rsidRDefault="00226D10" w:rsidP="002D2200">
      <w:pPr>
        <w:pStyle w:val="GraphicAnchor"/>
      </w:pPr>
    </w:p>
    <w:p w14:paraId="65EDF290" w14:textId="747F5F31" w:rsidR="00226D10" w:rsidRDefault="00226D10" w:rsidP="002D2200">
      <w:pPr>
        <w:pStyle w:val="GraphicAnchor"/>
      </w:pPr>
    </w:p>
    <w:p w14:paraId="5573D5AF" w14:textId="57D97037" w:rsidR="00226D10" w:rsidRDefault="00226D10" w:rsidP="002D2200">
      <w:pPr>
        <w:pStyle w:val="GraphicAnchor"/>
      </w:pPr>
    </w:p>
    <w:p w14:paraId="4BB2DF6C" w14:textId="28320C3A" w:rsidR="00226D10" w:rsidRDefault="00226D10" w:rsidP="002D2200">
      <w:pPr>
        <w:pStyle w:val="GraphicAnchor"/>
      </w:pPr>
    </w:p>
    <w:p w14:paraId="230BC651" w14:textId="15C3E293" w:rsidR="00226D10" w:rsidRDefault="00226D10" w:rsidP="002D2200">
      <w:pPr>
        <w:pStyle w:val="GraphicAnchor"/>
      </w:pPr>
    </w:p>
    <w:p w14:paraId="16D7F061" w14:textId="752D7DF2" w:rsidR="00226D10" w:rsidRDefault="00226D10" w:rsidP="002D2200">
      <w:pPr>
        <w:pStyle w:val="GraphicAnchor"/>
      </w:pPr>
    </w:p>
    <w:p w14:paraId="6D459C68" w14:textId="228E2669" w:rsidR="00226D10" w:rsidRDefault="00226D10" w:rsidP="002D2200">
      <w:pPr>
        <w:pStyle w:val="GraphicAnchor"/>
      </w:pPr>
    </w:p>
    <w:p w14:paraId="426461E3" w14:textId="200C0FD8" w:rsidR="00226D10" w:rsidRDefault="00226D10" w:rsidP="002D2200">
      <w:pPr>
        <w:pStyle w:val="GraphicAnchor"/>
      </w:pPr>
    </w:p>
    <w:p w14:paraId="09C884CC" w14:textId="6C9B49D8" w:rsidR="00226D10" w:rsidRDefault="00226D10" w:rsidP="002D2200">
      <w:pPr>
        <w:pStyle w:val="GraphicAnchor"/>
      </w:pPr>
    </w:p>
    <w:p w14:paraId="1C6CC51A" w14:textId="13D24400" w:rsidR="00226D10" w:rsidRDefault="00226D10" w:rsidP="002D2200">
      <w:pPr>
        <w:pStyle w:val="GraphicAnchor"/>
      </w:pPr>
    </w:p>
    <w:p w14:paraId="04876768" w14:textId="5996A51F" w:rsidR="00226D10" w:rsidRDefault="00226D10" w:rsidP="002D2200">
      <w:pPr>
        <w:pStyle w:val="GraphicAnchor"/>
      </w:pPr>
    </w:p>
    <w:p w14:paraId="034973C7" w14:textId="33EB40C8" w:rsidR="00226D10" w:rsidRDefault="00226D10" w:rsidP="002D2200">
      <w:pPr>
        <w:pStyle w:val="GraphicAnchor"/>
      </w:pPr>
    </w:p>
    <w:p w14:paraId="632107EE" w14:textId="053A2D0D" w:rsidR="00226D10" w:rsidRDefault="00226D10" w:rsidP="002D2200">
      <w:pPr>
        <w:pStyle w:val="GraphicAnchor"/>
      </w:pPr>
    </w:p>
    <w:p w14:paraId="23DEFB4E" w14:textId="3C5B9FED" w:rsidR="00226D10" w:rsidRDefault="00226D10" w:rsidP="002D2200">
      <w:pPr>
        <w:pStyle w:val="GraphicAnchor"/>
      </w:pPr>
    </w:p>
    <w:p w14:paraId="2213109B" w14:textId="5070C50D" w:rsidR="00226D10" w:rsidRDefault="00226D10" w:rsidP="002D2200">
      <w:pPr>
        <w:pStyle w:val="GraphicAnchor"/>
      </w:pPr>
    </w:p>
    <w:p w14:paraId="11446D26" w14:textId="091C1417" w:rsidR="00226D10" w:rsidRDefault="00226D10" w:rsidP="002D2200">
      <w:pPr>
        <w:pStyle w:val="GraphicAnchor"/>
      </w:pPr>
    </w:p>
    <w:p w14:paraId="153B5C32" w14:textId="214CB997" w:rsidR="00226D10" w:rsidRDefault="00226D10" w:rsidP="002D2200">
      <w:pPr>
        <w:pStyle w:val="GraphicAnchor"/>
      </w:pPr>
    </w:p>
    <w:p w14:paraId="17789E04" w14:textId="0952AFDC" w:rsidR="00226D10" w:rsidRDefault="00226D10" w:rsidP="002D2200">
      <w:pPr>
        <w:pStyle w:val="GraphicAnchor"/>
      </w:pPr>
    </w:p>
    <w:p w14:paraId="44314B6F" w14:textId="3227CA3A" w:rsidR="00226D10" w:rsidRDefault="00226D10" w:rsidP="002D2200">
      <w:pPr>
        <w:pStyle w:val="GraphicAnchor"/>
      </w:pPr>
    </w:p>
    <w:p w14:paraId="3B85D1F0" w14:textId="17D3A6E0" w:rsidR="00226D10" w:rsidRDefault="00226D10" w:rsidP="002D2200">
      <w:pPr>
        <w:pStyle w:val="GraphicAnchor"/>
      </w:pPr>
    </w:p>
    <w:p w14:paraId="2DB5AC2E" w14:textId="2D9B1B28" w:rsidR="00226D10" w:rsidRDefault="00226D10" w:rsidP="002D2200">
      <w:pPr>
        <w:pStyle w:val="GraphicAnchor"/>
      </w:pPr>
    </w:p>
    <w:p w14:paraId="326D9B15" w14:textId="31E34E65" w:rsidR="00226D10" w:rsidRDefault="00226D10" w:rsidP="002D2200">
      <w:pPr>
        <w:pStyle w:val="GraphicAnchor"/>
      </w:pPr>
    </w:p>
    <w:p w14:paraId="78434364" w14:textId="477D5734" w:rsidR="00226D10" w:rsidRDefault="00226D10" w:rsidP="002D2200">
      <w:pPr>
        <w:pStyle w:val="GraphicAnchor"/>
      </w:pPr>
    </w:p>
    <w:p w14:paraId="2E8733BE" w14:textId="13D8CF4D" w:rsidR="00226D10" w:rsidRDefault="00226D10" w:rsidP="002D2200">
      <w:pPr>
        <w:pStyle w:val="GraphicAnchor"/>
      </w:pPr>
    </w:p>
    <w:p w14:paraId="7F957730" w14:textId="240A71D0" w:rsidR="00226D10" w:rsidRDefault="00226D10" w:rsidP="002D2200">
      <w:pPr>
        <w:pStyle w:val="GraphicAnchor"/>
      </w:pPr>
    </w:p>
    <w:p w14:paraId="3FBCF854" w14:textId="77777777" w:rsidR="00226D10" w:rsidRDefault="00226D10" w:rsidP="002D2200">
      <w:pPr>
        <w:pStyle w:val="GraphicAnchor"/>
      </w:pPr>
    </w:p>
    <w:p w14:paraId="59D536DB" w14:textId="3A38B375" w:rsidR="00226D10" w:rsidRDefault="00226D10">
      <w:pPr>
        <w:rPr>
          <w:sz w:val="10"/>
        </w:rPr>
      </w:pPr>
    </w:p>
    <w:p w14:paraId="7ED60EA7" w14:textId="77777777" w:rsidR="00226D10" w:rsidRDefault="00226D10" w:rsidP="002D2200">
      <w:pPr>
        <w:pStyle w:val="GraphicAnchor"/>
      </w:pPr>
    </w:p>
    <w:p w14:paraId="2C2FB56F" w14:textId="03AA6030" w:rsidR="00226D10" w:rsidRDefault="00226D10">
      <w:pPr>
        <w:rPr>
          <w:sz w:val="10"/>
        </w:rPr>
      </w:pPr>
    </w:p>
    <w:p w14:paraId="4D23541F" w14:textId="57C7A18B" w:rsidR="00DF198B" w:rsidRDefault="002D2200" w:rsidP="002D2200">
      <w:pPr>
        <w:pStyle w:val="GraphicAnchor"/>
      </w:pPr>
      <w:r w:rsidRPr="004909D9">
        <w:rPr>
          <w:noProof/>
          <w:lang w:eastAsia="en-AU"/>
        </w:rPr>
        <w:drawing>
          <wp:anchor distT="0" distB="0" distL="114300" distR="114300" simplePos="0" relativeHeight="251660288" behindDoc="1" locked="0" layoutInCell="1" allowOverlap="1" wp14:anchorId="060CD751" wp14:editId="0C3F6097">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1BD98190" w14:textId="3069E6D5" w:rsidR="00226D10" w:rsidRDefault="00226D10" w:rsidP="00226D10">
      <w:pPr>
        <w:pStyle w:val="Heading2"/>
      </w:pPr>
      <w:bookmarkStart w:id="1" w:name="_Toc72676882"/>
      <w:r>
        <w:t>Abstract</w:t>
      </w:r>
      <w:bookmarkEnd w:id="1"/>
    </w:p>
    <w:p w14:paraId="69C946C7" w14:textId="77777777" w:rsidR="00B95822" w:rsidRPr="00B95822" w:rsidRDefault="00B95822" w:rsidP="00B95822"/>
    <w:p w14:paraId="3F79D2BD" w14:textId="03DCA8FA" w:rsidR="00585007" w:rsidRPr="00585007" w:rsidRDefault="00585007" w:rsidP="00494250">
      <w:pPr>
        <w:ind w:firstLine="720"/>
      </w:pPr>
      <w:r>
        <w:t>The goal of this project is to determine some of the not-so-obvious factors which can contribute to a hockey player’s success.  For our purposes we are going to define success as playing at least one game in the National Hockey League. Specifically, the factors we are going to look at are the what part of the year the player is born and where in the world they are born. For the most part, we are trying to answer this question through visualizations rather than calculations and this report will reflect that. What we found is that</w:t>
      </w:r>
      <w:r w:rsidR="00494250">
        <w:t xml:space="preserve"> being born in colder climates with larger populations plays a major role in whether somebody will make the NHL. We also, more interestingly, found that being born early in the year plays a major role in whether somebody will be successful in hockey due to the relative age effect.</w:t>
      </w:r>
    </w:p>
    <w:p w14:paraId="368A1B23" w14:textId="77777777" w:rsidR="00217132" w:rsidRDefault="00217132" w:rsidP="00226D10">
      <w:pPr>
        <w:pStyle w:val="Heading2"/>
      </w:pPr>
    </w:p>
    <w:p w14:paraId="0B5E5E63" w14:textId="77777777" w:rsidR="00217132" w:rsidRDefault="00217132" w:rsidP="00226D10">
      <w:pPr>
        <w:pStyle w:val="Heading2"/>
      </w:pPr>
    </w:p>
    <w:p w14:paraId="4326686A" w14:textId="77777777" w:rsidR="00217132" w:rsidRDefault="00217132" w:rsidP="00226D10">
      <w:pPr>
        <w:pStyle w:val="Heading2"/>
      </w:pPr>
    </w:p>
    <w:p w14:paraId="6564D05D" w14:textId="77777777" w:rsidR="00217132" w:rsidRDefault="00217132" w:rsidP="00226D10">
      <w:pPr>
        <w:pStyle w:val="Heading2"/>
      </w:pPr>
    </w:p>
    <w:p w14:paraId="29448B97" w14:textId="77777777" w:rsidR="00217132" w:rsidRDefault="00217132" w:rsidP="00226D10">
      <w:pPr>
        <w:pStyle w:val="Heading2"/>
      </w:pPr>
    </w:p>
    <w:p w14:paraId="6DF95CFA" w14:textId="77777777" w:rsidR="00217132" w:rsidRDefault="00217132" w:rsidP="00226D10">
      <w:pPr>
        <w:pStyle w:val="Heading2"/>
      </w:pPr>
    </w:p>
    <w:p w14:paraId="0D554ADD" w14:textId="77777777" w:rsidR="00217132" w:rsidRDefault="00217132" w:rsidP="00226D10">
      <w:pPr>
        <w:pStyle w:val="Heading2"/>
      </w:pPr>
    </w:p>
    <w:p w14:paraId="46D2BC6B" w14:textId="77777777" w:rsidR="00217132" w:rsidRDefault="00217132" w:rsidP="00217132">
      <w:pPr>
        <w:pStyle w:val="Heading2"/>
      </w:pPr>
    </w:p>
    <w:p w14:paraId="33B5BF4E" w14:textId="77777777" w:rsidR="00217132" w:rsidRDefault="00217132" w:rsidP="00217132">
      <w:pPr>
        <w:pStyle w:val="Heading2"/>
      </w:pPr>
    </w:p>
    <w:p w14:paraId="5FF06BDD" w14:textId="77777777" w:rsidR="00217132" w:rsidRDefault="00217132" w:rsidP="00217132">
      <w:pPr>
        <w:pStyle w:val="Heading2"/>
      </w:pPr>
    </w:p>
    <w:p w14:paraId="775D2104" w14:textId="77777777" w:rsidR="00217132" w:rsidRDefault="00217132" w:rsidP="00217132">
      <w:pPr>
        <w:pStyle w:val="Heading2"/>
      </w:pPr>
    </w:p>
    <w:p w14:paraId="0A48D3CD" w14:textId="77777777" w:rsidR="00217132" w:rsidRDefault="00217132" w:rsidP="00217132">
      <w:pPr>
        <w:pStyle w:val="Heading2"/>
      </w:pPr>
    </w:p>
    <w:p w14:paraId="317A12AE" w14:textId="77777777" w:rsidR="00217132" w:rsidRDefault="00217132" w:rsidP="00217132">
      <w:pPr>
        <w:pStyle w:val="Heading2"/>
      </w:pPr>
    </w:p>
    <w:p w14:paraId="2569208F" w14:textId="77777777" w:rsidR="00217132" w:rsidRDefault="00217132" w:rsidP="00217132">
      <w:pPr>
        <w:pStyle w:val="Heading2"/>
      </w:pPr>
    </w:p>
    <w:p w14:paraId="6910E507" w14:textId="77777777" w:rsidR="00217132" w:rsidRDefault="00217132" w:rsidP="00217132">
      <w:pPr>
        <w:pStyle w:val="Heading2"/>
      </w:pPr>
    </w:p>
    <w:p w14:paraId="54445DE2" w14:textId="77777777" w:rsidR="00217132" w:rsidRDefault="00217132" w:rsidP="00217132">
      <w:pPr>
        <w:pStyle w:val="Heading2"/>
      </w:pPr>
    </w:p>
    <w:p w14:paraId="05E91528" w14:textId="69AD327B" w:rsidR="00494250" w:rsidRDefault="00217132" w:rsidP="00217132">
      <w:pPr>
        <w:pStyle w:val="Heading2"/>
      </w:pPr>
      <w:bookmarkStart w:id="2" w:name="_Toc72676883"/>
      <w:r w:rsidRPr="004909D9">
        <w:rPr>
          <w:noProof/>
          <w:lang w:eastAsia="en-AU"/>
        </w:rPr>
        <w:drawing>
          <wp:anchor distT="0" distB="0" distL="114300" distR="114300" simplePos="0" relativeHeight="251662336" behindDoc="1" locked="0" layoutInCell="1" allowOverlap="1" wp14:anchorId="31A0756B" wp14:editId="73C568E1">
            <wp:simplePos x="0" y="0"/>
            <wp:positionH relativeFrom="margin">
              <wp:posOffset>0</wp:posOffset>
            </wp:positionH>
            <wp:positionV relativeFrom="margin">
              <wp:posOffset>0</wp:posOffset>
            </wp:positionV>
            <wp:extent cx="6858000" cy="91440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494250">
        <w:t>Overview</w:t>
      </w:r>
      <w:bookmarkEnd w:id="2"/>
    </w:p>
    <w:p w14:paraId="347691FE" w14:textId="77777777" w:rsidR="00B95822" w:rsidRPr="00B95822" w:rsidRDefault="00B95822" w:rsidP="00B95822"/>
    <w:p w14:paraId="1C4A2EE9" w14:textId="741F5873" w:rsidR="00494250" w:rsidRDefault="00494250" w:rsidP="00494250">
      <w:r>
        <w:tab/>
        <w:t xml:space="preserve">In the book </w:t>
      </w:r>
      <w:r w:rsidRPr="00494250">
        <w:rPr>
          <w:i/>
          <w:iCs/>
        </w:rPr>
        <w:t>Outliers</w:t>
      </w:r>
      <w:r>
        <w:rPr>
          <w:i/>
          <w:iCs/>
        </w:rPr>
        <w:t>,</w:t>
      </w:r>
      <w:r w:rsidRPr="00494250">
        <w:t xml:space="preserve"> author, Malcom Gladwell </w:t>
      </w:r>
      <w:r>
        <w:t>talks a bit about the effect birth month can play in the role of a hockey player’s success. While Gladwell does a brilliant job of this, the book itself is about the factors of success, not specifically of hockey players. The point of this paper is to expand on Gladwell’s findings specifically looking at hockey players and to explain some of these findings through visualizations where Gladwell tried to explain through words. Beyond that</w:t>
      </w:r>
      <w:r w:rsidR="00122546">
        <w:t>,</w:t>
      </w:r>
      <w:r>
        <w:t xml:space="preserve"> Outliers was first published in 2008, with time some of these things can change so we will be looking at newer data. </w:t>
      </w:r>
    </w:p>
    <w:p w14:paraId="7CD62FFA" w14:textId="114AD649" w:rsidR="00494250" w:rsidRDefault="00494250" w:rsidP="00494250">
      <w:r>
        <w:tab/>
        <w:t>There are two distinct areas we will be looking at</w:t>
      </w:r>
      <w:r w:rsidR="00EA4BEA">
        <w:t>, the time of year a player was born, and the location in which they were born.</w:t>
      </w:r>
    </w:p>
    <w:p w14:paraId="6F9CCBFE" w14:textId="77777777" w:rsidR="00217132" w:rsidRDefault="00217132" w:rsidP="00EA4BEA">
      <w:pPr>
        <w:pStyle w:val="Heading2"/>
      </w:pPr>
    </w:p>
    <w:p w14:paraId="66E73105" w14:textId="77777777" w:rsidR="00217132" w:rsidRDefault="00217132" w:rsidP="00EA4BEA">
      <w:pPr>
        <w:pStyle w:val="Heading2"/>
      </w:pPr>
    </w:p>
    <w:p w14:paraId="7DB2CA5F" w14:textId="77777777" w:rsidR="00217132" w:rsidRDefault="00217132" w:rsidP="00EA4BEA">
      <w:pPr>
        <w:pStyle w:val="Heading2"/>
      </w:pPr>
    </w:p>
    <w:p w14:paraId="65C8209B" w14:textId="77777777" w:rsidR="00217132" w:rsidRDefault="00217132" w:rsidP="00EA4BEA">
      <w:pPr>
        <w:pStyle w:val="Heading2"/>
      </w:pPr>
    </w:p>
    <w:p w14:paraId="5CD57CBE" w14:textId="77777777" w:rsidR="00217132" w:rsidRDefault="00217132" w:rsidP="00EA4BEA">
      <w:pPr>
        <w:pStyle w:val="Heading2"/>
      </w:pPr>
    </w:p>
    <w:p w14:paraId="1FF1712D" w14:textId="77777777" w:rsidR="00217132" w:rsidRDefault="00217132" w:rsidP="00EA4BEA">
      <w:pPr>
        <w:pStyle w:val="Heading2"/>
      </w:pPr>
    </w:p>
    <w:p w14:paraId="7815556A" w14:textId="77777777" w:rsidR="00217132" w:rsidRDefault="00217132" w:rsidP="00EA4BEA">
      <w:pPr>
        <w:pStyle w:val="Heading2"/>
      </w:pPr>
    </w:p>
    <w:p w14:paraId="330EBF24" w14:textId="5DD27720" w:rsidR="00217132" w:rsidRDefault="00217132" w:rsidP="00EA4BEA">
      <w:pPr>
        <w:pStyle w:val="Heading2"/>
      </w:pPr>
    </w:p>
    <w:p w14:paraId="6E30E029" w14:textId="6414876B" w:rsidR="00217132" w:rsidRDefault="00217132" w:rsidP="00217132"/>
    <w:p w14:paraId="029BFDE6" w14:textId="356814DB" w:rsidR="00217132" w:rsidRDefault="00217132" w:rsidP="00217132"/>
    <w:p w14:paraId="74F4E728" w14:textId="7254D2F4" w:rsidR="00217132" w:rsidRDefault="00217132" w:rsidP="00217132"/>
    <w:p w14:paraId="3B2DCA5C" w14:textId="66B8FEAA" w:rsidR="00217132" w:rsidRDefault="00217132" w:rsidP="00217132"/>
    <w:p w14:paraId="620EB864" w14:textId="69C4BF19" w:rsidR="00217132" w:rsidRDefault="00217132" w:rsidP="00217132"/>
    <w:p w14:paraId="3BE41C11" w14:textId="77777777" w:rsidR="00217132" w:rsidRPr="00217132" w:rsidRDefault="00217132" w:rsidP="00217132"/>
    <w:p w14:paraId="27AA3BD2" w14:textId="77777777" w:rsidR="00217132" w:rsidRDefault="00217132" w:rsidP="00EA4BEA">
      <w:pPr>
        <w:pStyle w:val="Heading2"/>
      </w:pPr>
    </w:p>
    <w:p w14:paraId="6549E3C3" w14:textId="77777777" w:rsidR="00217132" w:rsidRDefault="00217132" w:rsidP="00EA4BEA">
      <w:pPr>
        <w:pStyle w:val="Heading2"/>
      </w:pPr>
    </w:p>
    <w:p w14:paraId="2BF74461" w14:textId="77777777" w:rsidR="00217132" w:rsidRDefault="00217132" w:rsidP="00EA4BEA">
      <w:pPr>
        <w:pStyle w:val="Heading2"/>
      </w:pPr>
    </w:p>
    <w:p w14:paraId="521BB6CD" w14:textId="77777777" w:rsidR="00217132" w:rsidRDefault="00217132" w:rsidP="00EA4BEA">
      <w:pPr>
        <w:pStyle w:val="Heading2"/>
      </w:pPr>
    </w:p>
    <w:p w14:paraId="28C9FDF6" w14:textId="77777777" w:rsidR="00217132" w:rsidRDefault="00217132" w:rsidP="00EA4BEA">
      <w:pPr>
        <w:pStyle w:val="Heading2"/>
      </w:pPr>
    </w:p>
    <w:p w14:paraId="42E90E61" w14:textId="77777777" w:rsidR="00217132" w:rsidRDefault="00217132" w:rsidP="00EA4BEA">
      <w:pPr>
        <w:pStyle w:val="Heading2"/>
      </w:pPr>
    </w:p>
    <w:p w14:paraId="0F7F8082" w14:textId="77777777" w:rsidR="00217132" w:rsidRDefault="00217132" w:rsidP="00EA4BEA">
      <w:pPr>
        <w:pStyle w:val="Heading2"/>
      </w:pPr>
    </w:p>
    <w:p w14:paraId="0C057883" w14:textId="77777777" w:rsidR="00217132" w:rsidRDefault="00217132" w:rsidP="00EA4BEA">
      <w:pPr>
        <w:pStyle w:val="Heading2"/>
      </w:pPr>
    </w:p>
    <w:p w14:paraId="7F0B6E34" w14:textId="2971C0FD" w:rsidR="00EA4BEA" w:rsidRDefault="00EA4BEA" w:rsidP="00EA4BEA">
      <w:pPr>
        <w:pStyle w:val="Heading2"/>
      </w:pPr>
      <w:bookmarkStart w:id="3" w:name="_Toc72676884"/>
      <w:r>
        <w:t>Tools</w:t>
      </w:r>
      <w:bookmarkEnd w:id="3"/>
    </w:p>
    <w:p w14:paraId="0FE5E650" w14:textId="77777777" w:rsidR="00B95822" w:rsidRDefault="00B95822" w:rsidP="00F762DF">
      <w:pPr>
        <w:pStyle w:val="Heading4"/>
        <w:jc w:val="left"/>
      </w:pPr>
    </w:p>
    <w:p w14:paraId="48CB04CD" w14:textId="5DF80BB4" w:rsidR="00EA4BEA" w:rsidRPr="00EA4BEA" w:rsidRDefault="00EA4BEA" w:rsidP="00EA4BEA">
      <w:pPr>
        <w:pStyle w:val="Heading4"/>
      </w:pPr>
      <w:r>
        <w:t>Introduction</w:t>
      </w:r>
    </w:p>
    <w:p w14:paraId="75116253" w14:textId="03E5AF65" w:rsidR="00EA4BEA" w:rsidRPr="00EA4BEA" w:rsidRDefault="00EA4BEA" w:rsidP="00EA4BEA">
      <w:r>
        <w:tab/>
        <w:t>The goal of this section is to introduce and explain the tools used in this project for purposes of clarity and replication.</w:t>
      </w:r>
    </w:p>
    <w:p w14:paraId="703806E5" w14:textId="77777777" w:rsidR="00B95822" w:rsidRDefault="00B95822" w:rsidP="00EA4BEA">
      <w:pPr>
        <w:pStyle w:val="Heading4"/>
      </w:pPr>
    </w:p>
    <w:p w14:paraId="18E03332" w14:textId="01C15073" w:rsidR="00EA4BEA" w:rsidRDefault="00EA4BEA" w:rsidP="00EA4BEA">
      <w:pPr>
        <w:pStyle w:val="Heading4"/>
      </w:pPr>
      <w:r>
        <w:t>Python</w:t>
      </w:r>
    </w:p>
    <w:p w14:paraId="0BA29659" w14:textId="3039D890" w:rsidR="00EA4BEA" w:rsidRDefault="00EA4BEA" w:rsidP="00EA4BEA">
      <w:r>
        <w:tab/>
        <w:t xml:space="preserve">Python is used to simply parse the data together. One of the models required data directly from the NHL unfortunately, the NHL has a front-end stats downloader which will only output a maximum of 100 rows at a time and we needed much more data than that, so the data had to be downloaded in 100 row chunks and </w:t>
      </w:r>
      <w:r w:rsidR="007C3541">
        <w:t>P</w:t>
      </w:r>
      <w:r>
        <w:t>ython 3.9</w:t>
      </w:r>
      <w:r w:rsidR="007C3541">
        <w:t xml:space="preserve"> and the Pandas and CSV libraries were used to concatenate that data into a single CSV. For those uncomfortable with Python, this could have been done in Microsoft Excel or Google Sheets without much issue.</w:t>
      </w:r>
    </w:p>
    <w:p w14:paraId="3635DB23" w14:textId="4B24AADA" w:rsidR="00865CAB" w:rsidRDefault="00865CAB" w:rsidP="00EA4BEA"/>
    <w:p w14:paraId="58BB3E91" w14:textId="3F5876AC" w:rsidR="00865CAB" w:rsidRDefault="00865CAB" w:rsidP="00865CAB">
      <w:pPr>
        <w:pStyle w:val="Heading4"/>
      </w:pPr>
      <w:r>
        <w:t>Excel</w:t>
      </w:r>
    </w:p>
    <w:p w14:paraId="5FC9A019" w14:textId="77777777" w:rsidR="00C46436" w:rsidRDefault="00C46436" w:rsidP="00122546"/>
    <w:p w14:paraId="3FCD73D5" w14:textId="468B0EF5" w:rsidR="00865CAB" w:rsidRPr="00865CAB" w:rsidRDefault="00865CAB" w:rsidP="00865CAB">
      <w:pPr>
        <w:ind w:firstLine="720"/>
      </w:pPr>
      <w:r>
        <w:t xml:space="preserve">Excel was used for basic data exploration and very mild cleaning. Working with such a relatively small amount of data, no program is quicker for a simple data exploration. </w:t>
      </w:r>
    </w:p>
    <w:p w14:paraId="6FCC3BD5" w14:textId="77777777" w:rsidR="00B95822" w:rsidRDefault="00B95822" w:rsidP="00EA4BEA">
      <w:pPr>
        <w:pStyle w:val="Heading4"/>
      </w:pPr>
    </w:p>
    <w:p w14:paraId="6CFBDA07" w14:textId="306D6519" w:rsidR="00EA4BEA" w:rsidRDefault="00EA4BEA" w:rsidP="00EA4BEA">
      <w:pPr>
        <w:pStyle w:val="Heading4"/>
      </w:pPr>
      <w:r>
        <w:t>Tableau</w:t>
      </w:r>
    </w:p>
    <w:p w14:paraId="3895098D" w14:textId="7D1AC81C" w:rsidR="007C3541" w:rsidRDefault="007C3541" w:rsidP="007C3541">
      <w:r>
        <w:tab/>
        <w:t>Given that one of the goals of this project is to answer questions using mostly visualizations, a visualization platform is necessary. For our purposes Tableau was the right choice but there are dozens of other platforms that could be used for most of these visualizations without issue.</w:t>
      </w:r>
    </w:p>
    <w:p w14:paraId="077BDFEC" w14:textId="6984DC17" w:rsidR="007C3541" w:rsidRPr="007C3541" w:rsidRDefault="00217132" w:rsidP="007C3541">
      <w:r w:rsidRPr="004909D9">
        <w:rPr>
          <w:noProof/>
          <w:lang w:eastAsia="en-AU"/>
        </w:rPr>
        <w:drawing>
          <wp:anchor distT="0" distB="0" distL="114300" distR="114300" simplePos="0" relativeHeight="251664384" behindDoc="1" locked="0" layoutInCell="1" allowOverlap="1" wp14:anchorId="28FC4682" wp14:editId="7129AF22">
            <wp:simplePos x="0" y="0"/>
            <wp:positionH relativeFrom="margin">
              <wp:posOffset>0</wp:posOffset>
            </wp:positionH>
            <wp:positionV relativeFrom="margin">
              <wp:posOffset>0</wp:posOffset>
            </wp:positionV>
            <wp:extent cx="6858000" cy="9144000"/>
            <wp:effectExtent l="0" t="0" r="0"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372C0FE0" w14:textId="77777777" w:rsidR="00B95822" w:rsidRDefault="00B95822" w:rsidP="00EA4BEA">
      <w:pPr>
        <w:pStyle w:val="Heading4"/>
      </w:pPr>
    </w:p>
    <w:p w14:paraId="14E49F03" w14:textId="09204CB9" w:rsidR="00EA4BEA" w:rsidRDefault="00EA4BEA" w:rsidP="00EA4BEA">
      <w:pPr>
        <w:pStyle w:val="Heading4"/>
      </w:pPr>
      <w:r>
        <w:t>Photoshop</w:t>
      </w:r>
    </w:p>
    <w:p w14:paraId="54495E07" w14:textId="00D52619" w:rsidR="007C3541" w:rsidRPr="007C3541" w:rsidRDefault="007C3541" w:rsidP="007C3541">
      <w:r>
        <w:tab/>
        <w:t xml:space="preserve">All platforms have pros and cons and while Tableau makes most visualizations very easy, it is limited in some ways. One of those limitations is the inability to have three axis geographical visualizations and it just so happens one of the visualizations we needed was just that. Instead we separated the geographical visualization into two different images and layered them in Photoshop. This was likely unnecessary as the maps could have been displayed next to each other while only losing some understandability. </w:t>
      </w:r>
    </w:p>
    <w:p w14:paraId="6CF9A143" w14:textId="77777777" w:rsidR="00EA4BEA" w:rsidRPr="00EA4BEA" w:rsidRDefault="00EA4BEA" w:rsidP="00EA4BEA"/>
    <w:p w14:paraId="476BB306" w14:textId="77777777" w:rsidR="00217132" w:rsidRDefault="00217132" w:rsidP="00226D10">
      <w:pPr>
        <w:pStyle w:val="Heading2"/>
      </w:pPr>
    </w:p>
    <w:p w14:paraId="1E98ED1A" w14:textId="77777777" w:rsidR="00217132" w:rsidRDefault="00217132" w:rsidP="00226D10">
      <w:pPr>
        <w:pStyle w:val="Heading2"/>
      </w:pPr>
    </w:p>
    <w:p w14:paraId="28004ED4" w14:textId="77777777" w:rsidR="00217132" w:rsidRDefault="00217132" w:rsidP="00226D10">
      <w:pPr>
        <w:pStyle w:val="Heading2"/>
      </w:pPr>
    </w:p>
    <w:p w14:paraId="6C00DA5E" w14:textId="77777777" w:rsidR="00217132" w:rsidRDefault="00217132" w:rsidP="00226D10">
      <w:pPr>
        <w:pStyle w:val="Heading2"/>
      </w:pPr>
    </w:p>
    <w:p w14:paraId="3D301D29" w14:textId="71912032" w:rsidR="00217132" w:rsidRDefault="00A625B3" w:rsidP="00122546">
      <w:pPr>
        <w:pStyle w:val="Heading2"/>
        <w:jc w:val="left"/>
      </w:pPr>
      <w:bookmarkStart w:id="4" w:name="_Toc72676885"/>
      <w:r w:rsidRPr="004909D9">
        <w:rPr>
          <w:noProof/>
          <w:lang w:eastAsia="en-AU"/>
        </w:rPr>
        <w:lastRenderedPageBreak/>
        <w:drawing>
          <wp:anchor distT="0" distB="0" distL="114300" distR="114300" simplePos="0" relativeHeight="251669504" behindDoc="1" locked="0" layoutInCell="1" allowOverlap="1" wp14:anchorId="7D50090A" wp14:editId="44D0DDD8">
            <wp:simplePos x="0" y="0"/>
            <wp:positionH relativeFrom="margin">
              <wp:posOffset>25400</wp:posOffset>
            </wp:positionH>
            <wp:positionV relativeFrom="margin">
              <wp:align>top</wp:align>
            </wp:positionV>
            <wp:extent cx="6858000" cy="9144000"/>
            <wp:effectExtent l="0" t="0" r="0" b="0"/>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bookmarkEnd w:id="4"/>
    </w:p>
    <w:p w14:paraId="17890813" w14:textId="18C79F1F" w:rsidR="00226D10" w:rsidRDefault="00226D10" w:rsidP="00226D10">
      <w:pPr>
        <w:pStyle w:val="Heading2"/>
      </w:pPr>
      <w:bookmarkStart w:id="5" w:name="_Toc72676886"/>
      <w:r>
        <w:t xml:space="preserve">Data </w:t>
      </w:r>
      <w:r w:rsidR="000825EA">
        <w:t>and Model</w:t>
      </w:r>
      <w:bookmarkEnd w:id="5"/>
    </w:p>
    <w:p w14:paraId="77E7E2BA" w14:textId="77777777" w:rsidR="00EA4BEA" w:rsidRDefault="00EA4BEA" w:rsidP="00EA4BEA">
      <w:pPr>
        <w:pStyle w:val="Heading3"/>
      </w:pPr>
      <w:bookmarkStart w:id="6" w:name="_Toc72676887"/>
      <w:r>
        <w:t>Time</w:t>
      </w:r>
      <w:bookmarkEnd w:id="6"/>
    </w:p>
    <w:p w14:paraId="6FF766BC" w14:textId="550690A5" w:rsidR="00EA4BEA" w:rsidRDefault="00EA4BEA" w:rsidP="00EA4BEA">
      <w:pPr>
        <w:pStyle w:val="Heading4"/>
      </w:pPr>
      <w:r>
        <w:t>Introduction</w:t>
      </w:r>
    </w:p>
    <w:p w14:paraId="219A591A" w14:textId="29BC9F5B" w:rsidR="00EA4BEA" w:rsidRPr="00EA4BEA" w:rsidRDefault="00EA4BEA" w:rsidP="00EA4BEA">
      <w:r>
        <w:tab/>
        <w:t>As stated earlier, the goal here is to determine factors of a hockey player’s success, for this section we will explore this through the time of year a player is born.</w:t>
      </w:r>
    </w:p>
    <w:p w14:paraId="525CC564" w14:textId="588A5CF1" w:rsidR="00EA4BEA" w:rsidRDefault="00EA4BEA" w:rsidP="00EA4BEA">
      <w:pPr>
        <w:pStyle w:val="Heading4"/>
      </w:pPr>
      <w:r>
        <w:t>Dataset Introduction</w:t>
      </w:r>
    </w:p>
    <w:p w14:paraId="2456F273" w14:textId="215577F7" w:rsidR="00217132" w:rsidRDefault="00217132" w:rsidP="00217132">
      <w:r>
        <w:tab/>
        <w:t>The most important dataset used here was biographical data of all NHL players from the 2011-2021 seasons. Players needed to have played at least one game in that time to be included. While there was a whole lot of extra data included. Really, the only data we were interested in was birth place, birth date and the player’s name as a unique identifier. This data is available through the NHL REF1 but can only be retrieved in 100 rows at a time. The data was combined into a csv. There are 2333 players included in the dataset.</w:t>
      </w:r>
    </w:p>
    <w:p w14:paraId="4F1C7D2A" w14:textId="4CD1B36B" w:rsidR="00217132" w:rsidRPr="00217132" w:rsidRDefault="00217132" w:rsidP="00217132">
      <w:pPr>
        <w:ind w:firstLine="720"/>
      </w:pPr>
      <w:r>
        <w:t>The only other data that was used for this section was provided by the Canadian government. REF2 It is simply the date of every birth in Canada for the period of 1991-2001.</w:t>
      </w:r>
    </w:p>
    <w:p w14:paraId="3A826850" w14:textId="433C82CF" w:rsidR="00EA4BEA" w:rsidRPr="00EA4BEA" w:rsidRDefault="00EA4BEA" w:rsidP="00EA4BEA">
      <w:r>
        <w:tab/>
      </w:r>
    </w:p>
    <w:p w14:paraId="7FC3D48F" w14:textId="77777777" w:rsidR="00D85084" w:rsidRDefault="00D85084" w:rsidP="000825EA">
      <w:pPr>
        <w:pStyle w:val="Heading4"/>
      </w:pPr>
    </w:p>
    <w:p w14:paraId="22311F4C" w14:textId="77777777" w:rsidR="00D85084" w:rsidRDefault="00D85084" w:rsidP="000825EA">
      <w:pPr>
        <w:pStyle w:val="Heading4"/>
      </w:pPr>
    </w:p>
    <w:p w14:paraId="4743C669" w14:textId="77777777" w:rsidR="00D85084" w:rsidRDefault="00D85084" w:rsidP="000825EA">
      <w:pPr>
        <w:pStyle w:val="Heading4"/>
      </w:pPr>
    </w:p>
    <w:p w14:paraId="687C1EB6" w14:textId="77777777" w:rsidR="00D85084" w:rsidRDefault="00D85084" w:rsidP="000825EA">
      <w:pPr>
        <w:pStyle w:val="Heading4"/>
      </w:pPr>
    </w:p>
    <w:p w14:paraId="7CFAE286" w14:textId="77777777" w:rsidR="00D85084" w:rsidRDefault="00D85084" w:rsidP="000825EA">
      <w:pPr>
        <w:pStyle w:val="Heading4"/>
      </w:pPr>
    </w:p>
    <w:p w14:paraId="55A1B5A0" w14:textId="77777777" w:rsidR="00D85084" w:rsidRDefault="00D85084" w:rsidP="000825EA">
      <w:pPr>
        <w:pStyle w:val="Heading4"/>
      </w:pPr>
    </w:p>
    <w:p w14:paraId="1A11E72C" w14:textId="77777777" w:rsidR="00D85084" w:rsidRDefault="00D85084" w:rsidP="000825EA">
      <w:pPr>
        <w:pStyle w:val="Heading4"/>
      </w:pPr>
    </w:p>
    <w:p w14:paraId="55F34903" w14:textId="77777777" w:rsidR="00D85084" w:rsidRDefault="00D85084" w:rsidP="000825EA">
      <w:pPr>
        <w:pStyle w:val="Heading4"/>
      </w:pPr>
    </w:p>
    <w:p w14:paraId="7C2D1B7A" w14:textId="77777777" w:rsidR="00D85084" w:rsidRDefault="00D85084" w:rsidP="000825EA">
      <w:pPr>
        <w:pStyle w:val="Heading4"/>
      </w:pPr>
    </w:p>
    <w:p w14:paraId="0BEEBCC6" w14:textId="77777777" w:rsidR="00D85084" w:rsidRDefault="00D85084" w:rsidP="000825EA">
      <w:pPr>
        <w:pStyle w:val="Heading4"/>
      </w:pPr>
    </w:p>
    <w:p w14:paraId="28961269" w14:textId="77777777" w:rsidR="00D85084" w:rsidRDefault="00D85084" w:rsidP="000825EA">
      <w:pPr>
        <w:pStyle w:val="Heading4"/>
      </w:pPr>
    </w:p>
    <w:p w14:paraId="4602640F" w14:textId="77777777" w:rsidR="00D85084" w:rsidRDefault="00D85084" w:rsidP="000825EA">
      <w:pPr>
        <w:pStyle w:val="Heading4"/>
      </w:pPr>
    </w:p>
    <w:p w14:paraId="075186CA" w14:textId="77777777" w:rsidR="00D85084" w:rsidRDefault="00D85084" w:rsidP="000825EA">
      <w:pPr>
        <w:pStyle w:val="Heading4"/>
      </w:pPr>
    </w:p>
    <w:p w14:paraId="421D0805" w14:textId="77777777" w:rsidR="00D85084" w:rsidRDefault="00D85084" w:rsidP="000825EA">
      <w:pPr>
        <w:pStyle w:val="Heading4"/>
      </w:pPr>
    </w:p>
    <w:p w14:paraId="41609425" w14:textId="77777777" w:rsidR="00D85084" w:rsidRDefault="00D85084" w:rsidP="000825EA">
      <w:pPr>
        <w:pStyle w:val="Heading4"/>
      </w:pPr>
    </w:p>
    <w:p w14:paraId="3B8BAD6E" w14:textId="1BDB83B5" w:rsidR="00D85084" w:rsidRDefault="00A625B3" w:rsidP="000825EA">
      <w:pPr>
        <w:pStyle w:val="Heading4"/>
      </w:pPr>
      <w:r w:rsidRPr="004909D9">
        <w:rPr>
          <w:noProof/>
          <w:lang w:eastAsia="en-AU"/>
        </w:rPr>
        <w:drawing>
          <wp:anchor distT="0" distB="0" distL="114300" distR="114300" simplePos="0" relativeHeight="251671552" behindDoc="1" locked="0" layoutInCell="1" allowOverlap="1" wp14:anchorId="4F58813B" wp14:editId="1162A368">
            <wp:simplePos x="0" y="0"/>
            <wp:positionH relativeFrom="margin">
              <wp:posOffset>0</wp:posOffset>
            </wp:positionH>
            <wp:positionV relativeFrom="margin">
              <wp:posOffset>0</wp:posOffset>
            </wp:positionV>
            <wp:extent cx="6858000" cy="9144000"/>
            <wp:effectExtent l="0" t="0" r="0" b="0"/>
            <wp:wrapNone/>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411D486C" w14:textId="77777777" w:rsidR="00D85084" w:rsidRDefault="00D85084" w:rsidP="000825EA">
      <w:pPr>
        <w:pStyle w:val="Heading4"/>
      </w:pPr>
    </w:p>
    <w:p w14:paraId="3954005E" w14:textId="77777777" w:rsidR="00D85084" w:rsidRDefault="00D85084" w:rsidP="000825EA">
      <w:pPr>
        <w:pStyle w:val="Heading4"/>
      </w:pPr>
    </w:p>
    <w:p w14:paraId="7C18BB2E" w14:textId="77777777" w:rsidR="00D85084" w:rsidRDefault="00D85084" w:rsidP="000825EA">
      <w:pPr>
        <w:pStyle w:val="Heading4"/>
      </w:pPr>
    </w:p>
    <w:p w14:paraId="1B039209" w14:textId="77777777" w:rsidR="00D85084" w:rsidRDefault="00D85084" w:rsidP="000825EA">
      <w:pPr>
        <w:pStyle w:val="Heading4"/>
      </w:pPr>
    </w:p>
    <w:p w14:paraId="3A0080E8" w14:textId="5BD1CF1E" w:rsidR="000825EA" w:rsidRDefault="000825EA" w:rsidP="000825EA">
      <w:pPr>
        <w:pStyle w:val="Heading4"/>
      </w:pPr>
      <w:r>
        <w:t>Vis1</w:t>
      </w:r>
    </w:p>
    <w:p w14:paraId="53192A75" w14:textId="3E5ECCC2" w:rsidR="00B95822" w:rsidRPr="00B95822" w:rsidRDefault="00B95822" w:rsidP="00B95822">
      <w:r w:rsidRPr="00B95822">
        <w:lastRenderedPageBreak/>
        <w:drawing>
          <wp:anchor distT="0" distB="0" distL="114300" distR="114300" simplePos="0" relativeHeight="251665408" behindDoc="0" locked="0" layoutInCell="1" allowOverlap="1" wp14:anchorId="2B7CDD63" wp14:editId="68A331FE">
            <wp:simplePos x="0" y="0"/>
            <wp:positionH relativeFrom="column">
              <wp:posOffset>0</wp:posOffset>
            </wp:positionH>
            <wp:positionV relativeFrom="paragraph">
              <wp:posOffset>0</wp:posOffset>
            </wp:positionV>
            <wp:extent cx="6858000" cy="49244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4924425"/>
                    </a:xfrm>
                    <a:prstGeom prst="rect">
                      <a:avLst/>
                    </a:prstGeom>
                  </pic:spPr>
                </pic:pic>
              </a:graphicData>
            </a:graphic>
          </wp:anchor>
        </w:drawing>
      </w:r>
      <w:r w:rsidR="00D85084">
        <w:tab/>
      </w:r>
    </w:p>
    <w:p w14:paraId="2C889620" w14:textId="77777777" w:rsidR="00D85084" w:rsidRDefault="00D85084" w:rsidP="00D85084">
      <w:pPr>
        <w:ind w:firstLine="720"/>
      </w:pPr>
      <w:r>
        <w:t xml:space="preserve">This first visualization shows us the breakdown of the birth countries of NHL players from 2011-2021. This is important because we are only going to look at North American players and this shows us that nearly 75% of NHL players from that time period were born in North America. This visualization is to demonstrate that the data is not being cherry-picked, we have a highly relevant dataset. </w:t>
      </w:r>
    </w:p>
    <w:p w14:paraId="470CDD63" w14:textId="77777777" w:rsidR="00D85084" w:rsidRDefault="00D85084" w:rsidP="00D85084"/>
    <w:p w14:paraId="331439D3" w14:textId="7F70E88C" w:rsidR="00D85084" w:rsidRDefault="00D85084" w:rsidP="00D85084">
      <w:pPr>
        <w:ind w:firstLine="720"/>
      </w:pPr>
      <w:r>
        <w:t>Both Canada and the United States have a January 1</w:t>
      </w:r>
      <w:r w:rsidRPr="00D85084">
        <w:rPr>
          <w:vertAlign w:val="superscript"/>
        </w:rPr>
        <w:t>st</w:t>
      </w:r>
      <w:r>
        <w:t xml:space="preserve"> age cutoff for youth hockey programs. Every age group has a different team, players born in 1993 are on this team and players born in 1994 are on that team. The thing is if you are born on January 1</w:t>
      </w:r>
      <w:r w:rsidRPr="00D85084">
        <w:rPr>
          <w:vertAlign w:val="superscript"/>
        </w:rPr>
        <w:t>st</w:t>
      </w:r>
      <w:r>
        <w:t xml:space="preserve"> you will almost assuredly be the oldest player on your team while if you are born on December 31</w:t>
      </w:r>
      <w:r w:rsidRPr="00D85084">
        <w:rPr>
          <w:vertAlign w:val="superscript"/>
        </w:rPr>
        <w:t>st</w:t>
      </w:r>
      <w:r>
        <w:t xml:space="preserve"> you will almost assuredly be the youngest player on the team. Most people gloss over that, because on the surface it shouldn’t really matter if a player is on this team or that team.</w:t>
      </w:r>
    </w:p>
    <w:p w14:paraId="02C8C376" w14:textId="5A030C25" w:rsidR="00D85084" w:rsidRDefault="00A625B3" w:rsidP="00D85084">
      <w:pPr>
        <w:ind w:firstLine="720"/>
      </w:pPr>
      <w:r w:rsidRPr="004909D9">
        <w:rPr>
          <w:noProof/>
          <w:lang w:eastAsia="en-AU"/>
        </w:rPr>
        <w:drawing>
          <wp:anchor distT="0" distB="0" distL="114300" distR="114300" simplePos="0" relativeHeight="251673600" behindDoc="1" locked="0" layoutInCell="1" allowOverlap="1" wp14:anchorId="41F5DDE7" wp14:editId="104EC76E">
            <wp:simplePos x="0" y="0"/>
            <wp:positionH relativeFrom="margin">
              <wp:posOffset>0</wp:posOffset>
            </wp:positionH>
            <wp:positionV relativeFrom="margin">
              <wp:posOffset>0</wp:posOffset>
            </wp:positionV>
            <wp:extent cx="6858000" cy="9144000"/>
            <wp:effectExtent l="0" t="0" r="0" b="0"/>
            <wp:wrapNone/>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D85084">
        <w:t>But what if it does? Gladwell purports that it could matter because of opportunity. The oldest player on a team will more often stand out from the crowd. In your mid-twenties a year doesn’t make a major difference in cognitive or physical abilities but at 7 or 10 years old, a year is a major difference</w:t>
      </w:r>
    </w:p>
    <w:p w14:paraId="29963700" w14:textId="599594D2" w:rsidR="00D85084" w:rsidRDefault="00D85084" w:rsidP="00D85084">
      <w:r>
        <w:t xml:space="preserve">Further, youth players that stand out will have their parents told they are gifted and may put them into special programs. Scouts will see that player and recruit them for competition teams, getting them more ice time and better players to play against. The point is that players who stand out on a team may be given greater opportunities and a player may stand out not because they are gifted but </w:t>
      </w:r>
      <w:r>
        <w:lastRenderedPageBreak/>
        <w:t>instead because they are older than their peers. This is a known phenomenon called the Relative Age effect</w:t>
      </w:r>
    </w:p>
    <w:p w14:paraId="043C20E7" w14:textId="52522BB1" w:rsidR="00D85084" w:rsidRDefault="00865CAB" w:rsidP="00A323FC">
      <w:r>
        <w:tab/>
        <w:t>At this point we have gone over why age could matter, but now its time to actually explore the data and see if it actually</w:t>
      </w:r>
      <w:r w:rsidR="00937904">
        <w:t xml:space="preserve"> does matter.</w:t>
      </w:r>
      <w:r w:rsidR="00A323FC">
        <w:t xml:space="preserve"> </w:t>
      </w:r>
    </w:p>
    <w:p w14:paraId="16F10F55" w14:textId="42AD1F02" w:rsidR="00D85084" w:rsidRDefault="00D85084" w:rsidP="000825EA">
      <w:pPr>
        <w:pStyle w:val="Heading4"/>
      </w:pPr>
    </w:p>
    <w:p w14:paraId="068B715D" w14:textId="77777777" w:rsidR="00DC039E" w:rsidRPr="00DC039E" w:rsidRDefault="00DC039E" w:rsidP="00DC039E"/>
    <w:p w14:paraId="6E8AF15F" w14:textId="0C4AFA2E" w:rsidR="000825EA" w:rsidRDefault="000825EA" w:rsidP="000825EA">
      <w:pPr>
        <w:pStyle w:val="Heading4"/>
      </w:pPr>
      <w:r>
        <w:t>Vis2</w:t>
      </w:r>
    </w:p>
    <w:p w14:paraId="0F3D9B17" w14:textId="336C6EFC" w:rsidR="00A323FC" w:rsidRDefault="00A323FC" w:rsidP="00A323FC">
      <w:r w:rsidRPr="00A323FC">
        <w:drawing>
          <wp:anchor distT="0" distB="0" distL="114300" distR="114300" simplePos="0" relativeHeight="251666432" behindDoc="0" locked="0" layoutInCell="1" allowOverlap="1" wp14:anchorId="7798700C" wp14:editId="61EA7CD5">
            <wp:simplePos x="0" y="0"/>
            <wp:positionH relativeFrom="margin">
              <wp:align>right</wp:align>
            </wp:positionH>
            <wp:positionV relativeFrom="paragraph">
              <wp:posOffset>283633</wp:posOffset>
            </wp:positionV>
            <wp:extent cx="6858000" cy="5306695"/>
            <wp:effectExtent l="0" t="0" r="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5306695"/>
                    </a:xfrm>
                    <a:prstGeom prst="rect">
                      <a:avLst/>
                    </a:prstGeom>
                  </pic:spPr>
                </pic:pic>
              </a:graphicData>
            </a:graphic>
          </wp:anchor>
        </w:drawing>
      </w:r>
    </w:p>
    <w:p w14:paraId="6D33629A" w14:textId="5B63D6D8" w:rsidR="00A323FC" w:rsidRPr="00A323FC" w:rsidRDefault="00A323FC" w:rsidP="00A323FC"/>
    <w:p w14:paraId="35B14DE9" w14:textId="3FB861CB" w:rsidR="00A323FC" w:rsidRDefault="00A323FC" w:rsidP="00A323FC"/>
    <w:p w14:paraId="112A8C0B" w14:textId="4BBC716F" w:rsidR="00A323FC" w:rsidRDefault="00A625B3" w:rsidP="00A323FC">
      <w:r w:rsidRPr="004909D9">
        <w:rPr>
          <w:noProof/>
          <w:lang w:eastAsia="en-AU"/>
        </w:rPr>
        <w:drawing>
          <wp:anchor distT="0" distB="0" distL="114300" distR="114300" simplePos="0" relativeHeight="251675648" behindDoc="1" locked="0" layoutInCell="1" allowOverlap="1" wp14:anchorId="17589AED" wp14:editId="3D3C2348">
            <wp:simplePos x="0" y="0"/>
            <wp:positionH relativeFrom="margin">
              <wp:posOffset>0</wp:posOffset>
            </wp:positionH>
            <wp:positionV relativeFrom="margin">
              <wp:posOffset>0</wp:posOffset>
            </wp:positionV>
            <wp:extent cx="6858000" cy="9144000"/>
            <wp:effectExtent l="0" t="0" r="0" b="0"/>
            <wp:wrapNone/>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6B46127C" w14:textId="0AF49127" w:rsidR="00A323FC" w:rsidRDefault="00442EE6" w:rsidP="00A323FC">
      <w:r>
        <w:tab/>
        <w:t xml:space="preserve">The above chart plots the quantity of NHL players born in each week. These are only NHL players born in the US or Canada and have played at least one game in the NHL from 2011-2021. Months are broken down by color. A least squares linear regression line was fitted to the model showing a very obviously negative slope. </w:t>
      </w:r>
    </w:p>
    <w:p w14:paraId="63714CCC" w14:textId="5E7630F9" w:rsidR="0010475D" w:rsidRDefault="0010475D" w:rsidP="00A323FC">
      <w:r>
        <w:tab/>
        <w:t xml:space="preserve">Let’s take another look at the same data. </w:t>
      </w:r>
    </w:p>
    <w:p w14:paraId="06D98493" w14:textId="0B4088B2" w:rsidR="00A323FC" w:rsidRDefault="00A323FC" w:rsidP="00A323FC"/>
    <w:p w14:paraId="45C8C7FD" w14:textId="77777777" w:rsidR="00DC039E" w:rsidRPr="00A323FC" w:rsidRDefault="00DC039E" w:rsidP="00A323FC"/>
    <w:p w14:paraId="3B96638D" w14:textId="7741BBF0" w:rsidR="000825EA" w:rsidRDefault="000825EA" w:rsidP="000825EA">
      <w:pPr>
        <w:pStyle w:val="Heading4"/>
      </w:pPr>
      <w:r>
        <w:t>Vis3</w:t>
      </w:r>
    </w:p>
    <w:p w14:paraId="2FD3CD37" w14:textId="6B748787" w:rsidR="0010475D" w:rsidRDefault="0010475D" w:rsidP="0010475D"/>
    <w:p w14:paraId="708029FF" w14:textId="7FD80176" w:rsidR="0010475D" w:rsidRDefault="0010475D" w:rsidP="0010475D"/>
    <w:p w14:paraId="1CBD0661" w14:textId="1992B28C" w:rsidR="0010475D" w:rsidRPr="0010475D" w:rsidRDefault="0010475D" w:rsidP="0010475D">
      <w:r w:rsidRPr="0010475D">
        <w:drawing>
          <wp:inline distT="0" distB="0" distL="0" distR="0" wp14:anchorId="2BD87482" wp14:editId="797B59A6">
            <wp:extent cx="6858000" cy="3380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380105"/>
                    </a:xfrm>
                    <a:prstGeom prst="rect">
                      <a:avLst/>
                    </a:prstGeom>
                  </pic:spPr>
                </pic:pic>
              </a:graphicData>
            </a:graphic>
          </wp:inline>
        </w:drawing>
      </w:r>
    </w:p>
    <w:p w14:paraId="583C6118" w14:textId="77777777" w:rsidR="0010475D" w:rsidRDefault="0010475D" w:rsidP="000825EA">
      <w:pPr>
        <w:pStyle w:val="Heading4"/>
      </w:pPr>
    </w:p>
    <w:p w14:paraId="1DBBD3B7" w14:textId="282BFD65" w:rsidR="0010475D" w:rsidRDefault="0010475D" w:rsidP="00DC039E">
      <w:pPr>
        <w:ind w:firstLine="720"/>
      </w:pPr>
      <w:r>
        <w:t xml:space="preserve">Above, on the left, the data is identical to the previous chart but instead of breaking it down by week, it is broken down by birth quarter. The trend here is still obvious. On the right we can see similar data but instead of looking at the entire NHL we are only looking at players that were drafted in the first two rounds. Players drafted in the first two rounds are the </w:t>
      </w:r>
      <w:r w:rsidR="00DC039E">
        <w:t>players that have been scouted as the best candidates for the NHL, the players that stand out on their teams, the players who have been given opportunity. Does that sentence sound familiar? As the chart shows, the disparity in when a player is born is even greater in the first two rounds than the rest of the NHL.</w:t>
      </w:r>
    </w:p>
    <w:p w14:paraId="3AA4D87E" w14:textId="7E64DE24" w:rsidR="00DC039E" w:rsidRDefault="00DC039E" w:rsidP="00DC039E">
      <w:pPr>
        <w:ind w:firstLine="720"/>
      </w:pPr>
      <w:r>
        <w:t xml:space="preserve">At this point we have gone over why being born early in the year might matter, and we have shown that there are consistent and significant trend of more players being born early rather than later in the year, but </w:t>
      </w:r>
      <w:r w:rsidR="00A953DE">
        <w:t>there is an obvious question that also needs to be answered; what other factors could contribute to th</w:t>
      </w:r>
      <w:r w:rsidR="00F103CF">
        <w:t xml:space="preserve">e birth rate discrepancy. This is a subject that could be studied extensively itself but the least we could do is take down the most obvious alternative possible solution. We know there are more players born early in the year, but is that simply following the population? </w:t>
      </w:r>
    </w:p>
    <w:p w14:paraId="4B04815A" w14:textId="4CA67038" w:rsidR="00DC039E" w:rsidRDefault="00DC039E" w:rsidP="00DC039E">
      <w:pPr>
        <w:ind w:firstLine="720"/>
      </w:pPr>
    </w:p>
    <w:p w14:paraId="5F6D41DA" w14:textId="77777777" w:rsidR="0010475D" w:rsidRDefault="0010475D" w:rsidP="000825EA">
      <w:pPr>
        <w:pStyle w:val="Heading4"/>
      </w:pPr>
    </w:p>
    <w:p w14:paraId="5516F708" w14:textId="77777777" w:rsidR="0010475D" w:rsidRDefault="0010475D" w:rsidP="000825EA">
      <w:pPr>
        <w:pStyle w:val="Heading4"/>
      </w:pPr>
    </w:p>
    <w:p w14:paraId="42193EA9" w14:textId="1BF39271" w:rsidR="000825EA" w:rsidRPr="000825EA" w:rsidRDefault="00A625B3" w:rsidP="000825EA">
      <w:pPr>
        <w:pStyle w:val="Heading4"/>
      </w:pPr>
      <w:r w:rsidRPr="004909D9">
        <w:rPr>
          <w:noProof/>
          <w:lang w:eastAsia="en-AU"/>
        </w:rPr>
        <w:drawing>
          <wp:anchor distT="0" distB="0" distL="114300" distR="114300" simplePos="0" relativeHeight="251677696" behindDoc="1" locked="0" layoutInCell="1" allowOverlap="1" wp14:anchorId="6A45B9B6" wp14:editId="0FF271F5">
            <wp:simplePos x="0" y="0"/>
            <wp:positionH relativeFrom="margin">
              <wp:posOffset>0</wp:posOffset>
            </wp:positionH>
            <wp:positionV relativeFrom="margin">
              <wp:posOffset>0</wp:posOffset>
            </wp:positionV>
            <wp:extent cx="6858000" cy="9144000"/>
            <wp:effectExtent l="0" t="0" r="0" b="0"/>
            <wp:wrapNone/>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0825EA">
        <w:t>Vis4</w:t>
      </w:r>
    </w:p>
    <w:p w14:paraId="29938829" w14:textId="7EAB1445" w:rsidR="000825EA" w:rsidRDefault="000825EA" w:rsidP="000825EA"/>
    <w:p w14:paraId="04358B63" w14:textId="7E7ED0E8" w:rsidR="00F103CF" w:rsidRDefault="00F103CF" w:rsidP="000825EA">
      <w:r w:rsidRPr="00F103CF">
        <w:lastRenderedPageBreak/>
        <w:drawing>
          <wp:inline distT="0" distB="0" distL="0" distR="0" wp14:anchorId="62215F6C" wp14:editId="5F0F5002">
            <wp:extent cx="6858000" cy="3522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22980"/>
                    </a:xfrm>
                    <a:prstGeom prst="rect">
                      <a:avLst/>
                    </a:prstGeom>
                  </pic:spPr>
                </pic:pic>
              </a:graphicData>
            </a:graphic>
          </wp:inline>
        </w:drawing>
      </w:r>
    </w:p>
    <w:p w14:paraId="16BB961A" w14:textId="40DACF16" w:rsidR="00F103CF" w:rsidRDefault="00F103CF" w:rsidP="000825EA"/>
    <w:p w14:paraId="25476426" w14:textId="738AAE60" w:rsidR="00F103CF" w:rsidRDefault="00F103CF" w:rsidP="000825EA"/>
    <w:p w14:paraId="703A0D2A" w14:textId="56F8B038" w:rsidR="00F762DF" w:rsidRDefault="00F103CF" w:rsidP="000825EA">
      <w:r>
        <w:t>The above shows NHL births</w:t>
      </w:r>
      <w:r w:rsidR="000914A5">
        <w:t xml:space="preserve"> of Canadian players on the left and all births in Canada </w:t>
      </w:r>
      <w:r w:rsidR="00D25A31">
        <w:t>on the right. On these two, the trendlines are two-degree polynomial</w:t>
      </w:r>
      <w:r w:rsidR="00F237C9">
        <w:t xml:space="preserve"> least-squares</w:t>
      </w:r>
      <w:r w:rsidR="00D25A31">
        <w:t xml:space="preserve"> regression lines. </w:t>
      </w:r>
      <w:r w:rsidR="00F762DF">
        <w:t>Canadian births seem to peak mid-year while NHL births peak early in the year. These bar charts do not match, births by time of year of Canadian players do not match all Canadian births in the same time period. This does not explain the disparity of NHL players being born early in the year.</w:t>
      </w:r>
    </w:p>
    <w:p w14:paraId="2A509050" w14:textId="19890A1C" w:rsidR="00F103CF" w:rsidRDefault="00F762DF" w:rsidP="000825EA">
      <w:r>
        <w:tab/>
        <w:t xml:space="preserve">While total births do not explain this phenomenon, there are of course other possibilities, maybe </w:t>
      </w:r>
      <w:r w:rsidR="00F74ACB">
        <w:t xml:space="preserve">total Canadian births by month don’t match but what if total hockey player births do match? </w:t>
      </w:r>
      <w:r w:rsidR="00A2154F">
        <w:t>There are a hundred questions one could ask just like that but the most reasonable answer is that in North America being born early in the year will make someone more likely to make the NHL.</w:t>
      </w:r>
    </w:p>
    <w:p w14:paraId="39559908" w14:textId="16A48F78" w:rsidR="00A2154F" w:rsidRDefault="00A2154F" w:rsidP="000825EA">
      <w:r>
        <w:tab/>
        <w:t>We have one personally uncontrollable factor that contributes to making the NHL but this begs the question; what other factors could contribute?</w:t>
      </w:r>
    </w:p>
    <w:p w14:paraId="25544601" w14:textId="250B0F18" w:rsidR="00F103CF" w:rsidRDefault="00F103CF" w:rsidP="000825EA"/>
    <w:p w14:paraId="344EC351" w14:textId="04B142BC" w:rsidR="00F103CF" w:rsidRDefault="00F103CF" w:rsidP="000825EA"/>
    <w:p w14:paraId="1F59C9D1" w14:textId="2CC47148" w:rsidR="00F103CF" w:rsidRDefault="00F103CF" w:rsidP="000825EA"/>
    <w:p w14:paraId="073A91C1" w14:textId="4B784407" w:rsidR="00F103CF" w:rsidRDefault="00F103CF" w:rsidP="000825EA"/>
    <w:p w14:paraId="5FD69702" w14:textId="2056B664" w:rsidR="00F103CF" w:rsidRDefault="00F103CF" w:rsidP="000825EA"/>
    <w:p w14:paraId="399FEB1A" w14:textId="216DAFE8" w:rsidR="00F103CF" w:rsidRDefault="00F103CF" w:rsidP="000825EA"/>
    <w:p w14:paraId="08022729" w14:textId="77777777" w:rsidR="00F103CF" w:rsidRDefault="00F103CF" w:rsidP="000825EA"/>
    <w:p w14:paraId="6B4B00D4" w14:textId="6E325152" w:rsidR="000825EA" w:rsidRDefault="000825EA" w:rsidP="000825EA">
      <w:pPr>
        <w:pStyle w:val="Heading3"/>
      </w:pPr>
      <w:bookmarkStart w:id="7" w:name="_Toc72676888"/>
      <w:r>
        <w:t>Geo-Location</w:t>
      </w:r>
      <w:bookmarkEnd w:id="7"/>
    </w:p>
    <w:p w14:paraId="1B66B678" w14:textId="4220B45A" w:rsidR="00A625B3" w:rsidRDefault="00A625B3" w:rsidP="00A625B3">
      <w:pPr>
        <w:pStyle w:val="Heading4"/>
      </w:pPr>
      <w:r>
        <w:t>Introduction</w:t>
      </w:r>
    </w:p>
    <w:p w14:paraId="7BB3BEA7" w14:textId="1DD75548" w:rsidR="00A2154F" w:rsidRDefault="00A2154F" w:rsidP="00A2154F">
      <w:r>
        <w:tab/>
        <w:t xml:space="preserve">Location obviously plays a huge factor in opportunity. For the most part a person born in the right zip-code or in the right country will have much better </w:t>
      </w:r>
      <w:r w:rsidR="000B4ED8">
        <w:t>opportunities</w:t>
      </w:r>
      <w:r>
        <w:t xml:space="preserve"> than </w:t>
      </w:r>
      <w:r w:rsidR="000B4ED8">
        <w:t>others. Usually this is due to money. For future NHL players could it be more than just money?</w:t>
      </w:r>
    </w:p>
    <w:p w14:paraId="68EF6D64" w14:textId="4444850C" w:rsidR="000B4ED8" w:rsidRDefault="000B4ED8" w:rsidP="00A2154F"/>
    <w:p w14:paraId="13B0F088" w14:textId="77777777" w:rsidR="000B4ED8" w:rsidRPr="00A2154F" w:rsidRDefault="000B4ED8" w:rsidP="00A2154F"/>
    <w:p w14:paraId="3DA8FAB6" w14:textId="06085CB7" w:rsidR="00A625B3" w:rsidRDefault="00A625B3" w:rsidP="00A625B3">
      <w:pPr>
        <w:pStyle w:val="Heading4"/>
      </w:pPr>
      <w:r>
        <w:lastRenderedPageBreak/>
        <w:t>Dataset Introduction</w:t>
      </w:r>
    </w:p>
    <w:p w14:paraId="09D97AA7" w14:textId="06D4BF62" w:rsidR="000B4ED8" w:rsidRPr="000B4ED8" w:rsidRDefault="000B4ED8" w:rsidP="000B4ED8">
      <w:r>
        <w:tab/>
        <w:t>For this section we will continue to use the same NH</w:t>
      </w:r>
      <w:r w:rsidR="00277F2D">
        <w:t>L</w:t>
      </w:r>
      <w:r>
        <w:t xml:space="preserve"> biographical data we have already been working with. We also will be using two different sources of weather data.</w:t>
      </w:r>
    </w:p>
    <w:p w14:paraId="4DE9CFD7" w14:textId="77777777" w:rsidR="000B4ED8" w:rsidRPr="000B4ED8" w:rsidRDefault="000B4ED8" w:rsidP="000B4ED8"/>
    <w:p w14:paraId="6BE5E2C1" w14:textId="78505F1E" w:rsidR="00A625B3" w:rsidRPr="00A625B3" w:rsidRDefault="00A625B3" w:rsidP="00A625B3"/>
    <w:p w14:paraId="23FBF775" w14:textId="0D21EA33" w:rsidR="000825EA" w:rsidRDefault="000825EA" w:rsidP="000825EA">
      <w:pPr>
        <w:pStyle w:val="Heading4"/>
      </w:pPr>
      <w:r>
        <w:t>Vis1</w:t>
      </w:r>
    </w:p>
    <w:p w14:paraId="4915A296" w14:textId="3E5DEA0D" w:rsidR="00277F2D" w:rsidRPr="00277F2D" w:rsidRDefault="00277F2D" w:rsidP="00277F2D">
      <w:r w:rsidRPr="00A625B3">
        <w:drawing>
          <wp:anchor distT="0" distB="0" distL="114300" distR="114300" simplePos="0" relativeHeight="251682816" behindDoc="0" locked="0" layoutInCell="1" allowOverlap="1" wp14:anchorId="357B88B6" wp14:editId="631FDF65">
            <wp:simplePos x="0" y="0"/>
            <wp:positionH relativeFrom="margin">
              <wp:posOffset>0</wp:posOffset>
            </wp:positionH>
            <wp:positionV relativeFrom="paragraph">
              <wp:posOffset>307764</wp:posOffset>
            </wp:positionV>
            <wp:extent cx="6858000" cy="393763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3937635"/>
                    </a:xfrm>
                    <a:prstGeom prst="rect">
                      <a:avLst/>
                    </a:prstGeom>
                  </pic:spPr>
                </pic:pic>
              </a:graphicData>
            </a:graphic>
          </wp:anchor>
        </w:drawing>
      </w:r>
    </w:p>
    <w:p w14:paraId="020F1EE0" w14:textId="484A83FB" w:rsidR="00277F2D" w:rsidRPr="00277F2D" w:rsidRDefault="00277F2D" w:rsidP="00277F2D">
      <w:r>
        <w:tab/>
        <w:t xml:space="preserve">This map shows the birthplace of every player in the NHL along with the average temperature of each country. There is a very clear trend here. Areas that are colder with any sort of population worldwide have players who make the NHL. The NHL is the premier hockey league of the world, there are other pro leagues but the best players usually join the NHL because of the higher wages and the prestige of the league. It makes sense that for the most part only people from colder climates end up playing professional </w:t>
      </w:r>
      <w:r w:rsidRPr="00277F2D">
        <w:rPr>
          <w:i/>
          <w:iCs/>
        </w:rPr>
        <w:t>ice</w:t>
      </w:r>
      <w:r>
        <w:t xml:space="preserve"> hockey. Hockey simply requires ice to play and the more ice around, the more people will be playing. This is true on a macro scale, country wide, but is it true on a smaller scale? </w:t>
      </w:r>
    </w:p>
    <w:p w14:paraId="359D0757" w14:textId="4E3DB977" w:rsidR="00277F2D" w:rsidRDefault="00A625B3" w:rsidP="00A625B3">
      <w:pPr>
        <w:rPr>
          <w:noProof/>
          <w:lang w:eastAsia="en-AU"/>
        </w:rPr>
      </w:pPr>
      <w:r w:rsidRPr="004909D9">
        <w:rPr>
          <w:noProof/>
          <w:lang w:eastAsia="en-AU"/>
        </w:rPr>
        <w:drawing>
          <wp:anchor distT="0" distB="0" distL="114300" distR="114300" simplePos="0" relativeHeight="251679744" behindDoc="1" locked="0" layoutInCell="1" allowOverlap="1" wp14:anchorId="4102CAFD" wp14:editId="0BA767CA">
            <wp:simplePos x="0" y="0"/>
            <wp:positionH relativeFrom="margin">
              <wp:posOffset>0</wp:posOffset>
            </wp:positionH>
            <wp:positionV relativeFrom="margin">
              <wp:posOffset>0</wp:posOffset>
            </wp:positionV>
            <wp:extent cx="6858000" cy="9144000"/>
            <wp:effectExtent l="0" t="0" r="0" b="0"/>
            <wp:wrapNone/>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2828DB12" w14:textId="3D44E42C" w:rsidR="00A625B3" w:rsidRPr="00A625B3" w:rsidRDefault="00A625B3" w:rsidP="00A625B3"/>
    <w:p w14:paraId="0B0A73C1" w14:textId="160C76AD" w:rsidR="000825EA" w:rsidRDefault="00122546" w:rsidP="000825EA">
      <w:pPr>
        <w:pStyle w:val="Heading4"/>
      </w:pPr>
      <w:r w:rsidRPr="004909D9">
        <w:rPr>
          <w:noProof/>
          <w:lang w:eastAsia="en-AU"/>
        </w:rPr>
        <w:lastRenderedPageBreak/>
        <w:drawing>
          <wp:anchor distT="0" distB="0" distL="114300" distR="114300" simplePos="0" relativeHeight="251685888" behindDoc="1" locked="0" layoutInCell="1" allowOverlap="1" wp14:anchorId="7731910D" wp14:editId="4396A77E">
            <wp:simplePos x="0" y="0"/>
            <wp:positionH relativeFrom="margin">
              <wp:posOffset>0</wp:posOffset>
            </wp:positionH>
            <wp:positionV relativeFrom="margin">
              <wp:posOffset>0</wp:posOffset>
            </wp:positionV>
            <wp:extent cx="6858000" cy="9144000"/>
            <wp:effectExtent l="0" t="0" r="0" b="0"/>
            <wp:wrapNone/>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A625B3" w:rsidRPr="00A625B3">
        <w:drawing>
          <wp:anchor distT="0" distB="0" distL="114300" distR="114300" simplePos="0" relativeHeight="251667456" behindDoc="0" locked="0" layoutInCell="1" allowOverlap="1" wp14:anchorId="693053B0" wp14:editId="7139F2B0">
            <wp:simplePos x="0" y="0"/>
            <wp:positionH relativeFrom="margin">
              <wp:align>right</wp:align>
            </wp:positionH>
            <wp:positionV relativeFrom="paragraph">
              <wp:posOffset>298238</wp:posOffset>
            </wp:positionV>
            <wp:extent cx="6858000" cy="37541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54120"/>
                    </a:xfrm>
                    <a:prstGeom prst="rect">
                      <a:avLst/>
                    </a:prstGeom>
                  </pic:spPr>
                </pic:pic>
              </a:graphicData>
            </a:graphic>
          </wp:anchor>
        </w:drawing>
      </w:r>
      <w:r w:rsidR="000825EA">
        <w:t>Vis2</w:t>
      </w:r>
    </w:p>
    <w:p w14:paraId="08604350" w14:textId="7331A397" w:rsidR="00A625B3" w:rsidRPr="00A625B3" w:rsidRDefault="00A625B3" w:rsidP="00A625B3"/>
    <w:p w14:paraId="55170EE2" w14:textId="463EF5CE" w:rsidR="00277F2D" w:rsidRDefault="00277F2D" w:rsidP="00CF7CED">
      <w:r>
        <w:tab/>
        <w:t>As the map above shows, most of the American NHL players do in fact come out of places in the US that have colder temperatures. There are some very obvious places on this map where that isn’t true, there are a few major metro areas that seems to be hotspots for player births but don’t have colder temperatures. Some of the NHL fans reading this might notice a consistency here in the areas that are warm but have players being born there.</w:t>
      </w:r>
      <w:r w:rsidR="00CF7CED">
        <w:t xml:space="preserve"> </w:t>
      </w:r>
    </w:p>
    <w:p w14:paraId="4D3EEE9A" w14:textId="025459BF" w:rsidR="00277F2D" w:rsidRDefault="00277F2D" w:rsidP="00277F2D"/>
    <w:p w14:paraId="7903B905" w14:textId="1EDDDD59" w:rsidR="00277F2D" w:rsidRDefault="00277F2D" w:rsidP="00277F2D"/>
    <w:p w14:paraId="4081525C" w14:textId="3C4161A6" w:rsidR="00277F2D" w:rsidRDefault="00277F2D" w:rsidP="00277F2D"/>
    <w:p w14:paraId="334BE90F" w14:textId="0238B06E" w:rsidR="00277F2D" w:rsidRDefault="00277F2D" w:rsidP="00277F2D"/>
    <w:p w14:paraId="53D5267B" w14:textId="33321135" w:rsidR="00277F2D" w:rsidRDefault="00277F2D" w:rsidP="00277F2D"/>
    <w:p w14:paraId="22CAE48A" w14:textId="5CAE4425" w:rsidR="00277F2D" w:rsidRDefault="00277F2D" w:rsidP="00277F2D"/>
    <w:p w14:paraId="24791A42" w14:textId="54F10F25" w:rsidR="00277F2D" w:rsidRDefault="00277F2D" w:rsidP="00277F2D"/>
    <w:p w14:paraId="3EDEEEFC" w14:textId="09830CA5" w:rsidR="00277F2D" w:rsidRDefault="00277F2D" w:rsidP="00277F2D"/>
    <w:p w14:paraId="0388DA48" w14:textId="342AA272" w:rsidR="00277F2D" w:rsidRDefault="00277F2D" w:rsidP="00277F2D"/>
    <w:p w14:paraId="62A6C248" w14:textId="32784050" w:rsidR="00277F2D" w:rsidRDefault="00277F2D" w:rsidP="00277F2D"/>
    <w:p w14:paraId="4A481614" w14:textId="4A83CF03" w:rsidR="00277F2D" w:rsidRDefault="00277F2D" w:rsidP="00277F2D"/>
    <w:p w14:paraId="3DA98673" w14:textId="2B97B3E2" w:rsidR="00277F2D" w:rsidRDefault="00277F2D" w:rsidP="00277F2D"/>
    <w:p w14:paraId="75DCB13A" w14:textId="2E87ECE4" w:rsidR="00277F2D" w:rsidRDefault="00277F2D" w:rsidP="00277F2D"/>
    <w:p w14:paraId="2F97B32E" w14:textId="69C1C912" w:rsidR="00277F2D" w:rsidRDefault="00277F2D" w:rsidP="00277F2D"/>
    <w:p w14:paraId="4A4B9DD1" w14:textId="51F23271" w:rsidR="00277F2D" w:rsidRDefault="00277F2D" w:rsidP="00277F2D"/>
    <w:p w14:paraId="5385F8E2" w14:textId="55A9DC27" w:rsidR="00277F2D" w:rsidRDefault="00277F2D" w:rsidP="00277F2D"/>
    <w:p w14:paraId="706FAD24" w14:textId="07522A47" w:rsidR="00277F2D" w:rsidRDefault="00277F2D" w:rsidP="00277F2D"/>
    <w:p w14:paraId="762CA45B" w14:textId="77777777" w:rsidR="00277F2D" w:rsidRPr="00277F2D" w:rsidRDefault="00277F2D" w:rsidP="00277F2D"/>
    <w:p w14:paraId="458E5586" w14:textId="754703E2" w:rsidR="000825EA" w:rsidRDefault="00277F2D" w:rsidP="000825EA">
      <w:pPr>
        <w:pStyle w:val="Heading4"/>
      </w:pPr>
      <w:r w:rsidRPr="00A625B3">
        <w:lastRenderedPageBreak/>
        <w:drawing>
          <wp:anchor distT="0" distB="0" distL="114300" distR="114300" simplePos="0" relativeHeight="251683840" behindDoc="0" locked="0" layoutInCell="1" allowOverlap="1" wp14:anchorId="48038D83" wp14:editId="406CDC21">
            <wp:simplePos x="0" y="0"/>
            <wp:positionH relativeFrom="margin">
              <wp:align>right</wp:align>
            </wp:positionH>
            <wp:positionV relativeFrom="paragraph">
              <wp:posOffset>273050</wp:posOffset>
            </wp:positionV>
            <wp:extent cx="6858000" cy="3873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873500"/>
                    </a:xfrm>
                    <a:prstGeom prst="rect">
                      <a:avLst/>
                    </a:prstGeom>
                  </pic:spPr>
                </pic:pic>
              </a:graphicData>
            </a:graphic>
          </wp:anchor>
        </w:drawing>
      </w:r>
      <w:r w:rsidR="000825EA">
        <w:t>Vis3</w:t>
      </w:r>
    </w:p>
    <w:p w14:paraId="0BEBC2DD" w14:textId="5B3A9F20" w:rsidR="00A625B3" w:rsidRPr="00A625B3" w:rsidRDefault="00A625B3" w:rsidP="00A625B3">
      <w:r w:rsidRPr="004909D9">
        <w:rPr>
          <w:noProof/>
          <w:lang w:eastAsia="en-AU"/>
        </w:rPr>
        <w:drawing>
          <wp:anchor distT="0" distB="0" distL="114300" distR="114300" simplePos="0" relativeHeight="251681792" behindDoc="1" locked="0" layoutInCell="1" allowOverlap="1" wp14:anchorId="6A341338" wp14:editId="5CE69A36">
            <wp:simplePos x="0" y="0"/>
            <wp:positionH relativeFrom="margin">
              <wp:posOffset>0</wp:posOffset>
            </wp:positionH>
            <wp:positionV relativeFrom="margin">
              <wp:posOffset>0</wp:posOffset>
            </wp:positionV>
            <wp:extent cx="6858000" cy="9144000"/>
            <wp:effectExtent l="0" t="0" r="0" b="0"/>
            <wp:wrapNone/>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20435154" w14:textId="39600B24" w:rsidR="00A625B3" w:rsidRPr="00A625B3" w:rsidRDefault="00A625B3" w:rsidP="00A625B3"/>
    <w:p w14:paraId="483C9D7C" w14:textId="677E4B55" w:rsidR="000825EA" w:rsidRDefault="000825EA" w:rsidP="00277F2D">
      <w:pPr>
        <w:jc w:val="center"/>
      </w:pPr>
    </w:p>
    <w:p w14:paraId="0FF827D8" w14:textId="4685F8AD" w:rsidR="00B95822" w:rsidRDefault="00277F2D" w:rsidP="00277F2D">
      <w:r>
        <w:tab/>
        <w:t>The majority of our not so cold player hotspots can be explained away by NHL teams being located there. NHL teams are for the most part located in major metro areas</w:t>
      </w:r>
      <w:r w:rsidR="00CF7CED">
        <w:t xml:space="preserve"> and only major metro areas of places where it gets cold have ice. Cold locations get pond hockey in winter at the very least, and warm locations require indoor rinks and only major metro areas have the population to support these indoor rinks. Beyond that when an NHL team sprouts up in an area then more people become hockey fans and put their children into youth hockey, some of which eventually turning into NHL players. Further, NHL teams often build excess indoor rinks for their community to support practices and such, places where youth players can get their start </w:t>
      </w:r>
    </w:p>
    <w:p w14:paraId="01FD09FF" w14:textId="04938E8E" w:rsidR="00B95822" w:rsidRDefault="00B95822" w:rsidP="000825EA">
      <w:pPr>
        <w:pStyle w:val="Heading2"/>
      </w:pPr>
    </w:p>
    <w:p w14:paraId="21721F27" w14:textId="556DFC16" w:rsidR="00B95822" w:rsidRDefault="00B95822" w:rsidP="000825EA">
      <w:pPr>
        <w:pStyle w:val="Heading2"/>
      </w:pPr>
    </w:p>
    <w:p w14:paraId="5726946C" w14:textId="28C6E6BB" w:rsidR="00B95822" w:rsidRDefault="00B95822" w:rsidP="000825EA">
      <w:pPr>
        <w:pStyle w:val="Heading2"/>
      </w:pPr>
    </w:p>
    <w:p w14:paraId="18AE2182" w14:textId="7AA5215B" w:rsidR="00B95822" w:rsidRDefault="00B95822" w:rsidP="000825EA">
      <w:pPr>
        <w:pStyle w:val="Heading2"/>
      </w:pPr>
    </w:p>
    <w:p w14:paraId="46F02A94" w14:textId="36B15B01" w:rsidR="00602AF0" w:rsidRDefault="00602AF0" w:rsidP="00602AF0"/>
    <w:p w14:paraId="7FB74548" w14:textId="39D7A823" w:rsidR="00602AF0" w:rsidRDefault="00602AF0" w:rsidP="00602AF0"/>
    <w:p w14:paraId="09B993CC" w14:textId="2F67AE4F" w:rsidR="00602AF0" w:rsidRDefault="00602AF0" w:rsidP="00602AF0"/>
    <w:p w14:paraId="3796E531" w14:textId="32E35022" w:rsidR="00602AF0" w:rsidRDefault="00602AF0" w:rsidP="00602AF0"/>
    <w:p w14:paraId="5585FF31" w14:textId="109BE8A6" w:rsidR="00602AF0" w:rsidRDefault="00602AF0" w:rsidP="00602AF0"/>
    <w:p w14:paraId="4838E6B8" w14:textId="49F80672" w:rsidR="00602AF0" w:rsidRDefault="00602AF0" w:rsidP="00602AF0"/>
    <w:p w14:paraId="2404A1FB" w14:textId="77777777" w:rsidR="00602AF0" w:rsidRPr="00602AF0" w:rsidRDefault="00602AF0" w:rsidP="00602AF0"/>
    <w:p w14:paraId="4C53D7F5" w14:textId="0E8227B6" w:rsidR="00B95822" w:rsidRDefault="00122546" w:rsidP="000825EA">
      <w:pPr>
        <w:pStyle w:val="Heading2"/>
      </w:pPr>
      <w:r w:rsidRPr="004909D9">
        <w:rPr>
          <w:noProof/>
          <w:lang w:eastAsia="en-AU"/>
        </w:rPr>
        <w:drawing>
          <wp:anchor distT="0" distB="0" distL="114300" distR="114300" simplePos="0" relativeHeight="251687936" behindDoc="1" locked="0" layoutInCell="1" allowOverlap="1" wp14:anchorId="323A3275" wp14:editId="7DAE74F6">
            <wp:simplePos x="0" y="0"/>
            <wp:positionH relativeFrom="margin">
              <wp:posOffset>0</wp:posOffset>
            </wp:positionH>
            <wp:positionV relativeFrom="margin">
              <wp:posOffset>172720</wp:posOffset>
            </wp:positionV>
            <wp:extent cx="6858000" cy="9144000"/>
            <wp:effectExtent l="0" t="0" r="0" b="0"/>
            <wp:wrapNone/>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3A14F525" w14:textId="1CA1D8EB" w:rsidR="000825EA" w:rsidRDefault="000825EA" w:rsidP="000825EA">
      <w:pPr>
        <w:pStyle w:val="Heading2"/>
      </w:pPr>
      <w:bookmarkStart w:id="8" w:name="_Toc72676889"/>
      <w:r>
        <w:t>Findings</w:t>
      </w:r>
      <w:bookmarkEnd w:id="8"/>
    </w:p>
    <w:p w14:paraId="080B8192" w14:textId="7868AB96" w:rsidR="00CF7CED" w:rsidRDefault="00CF7CED" w:rsidP="00CF7CED">
      <w:r>
        <w:tab/>
        <w:t xml:space="preserve">We haven’t proved anything here; this was merely an exploration of data through visualizations and given possible explanations for phenomenon. With that being said, there is a lot of credence here to the relative age effect on whether or not a player makes the NHL. We know there is more to making the NHL than innate talent and we have the relative age effect and birth location as possible explanations for some amount of success here. </w:t>
      </w:r>
    </w:p>
    <w:p w14:paraId="1E804B6A" w14:textId="35D2A332" w:rsidR="00CF7CED" w:rsidRDefault="00CF7CED" w:rsidP="00CF7CED">
      <w:pPr>
        <w:ind w:firstLine="720"/>
      </w:pPr>
      <w:r>
        <w:t xml:space="preserve">There are many more factors that can explain someone’s success in hockey beyond talent, location and relative age, just like there are many explanations for success in just about any field in the world. We can leave with two </w:t>
      </w:r>
      <w:r w:rsidR="00122546">
        <w:t>questions;</w:t>
      </w:r>
      <w:r>
        <w:t xml:space="preserve"> do we call Wayne Gretzky ‘The Great One’ if he were born in Brazil; If you want your kid to make the NHL are you going to aim for a January or December birthdate?</w:t>
      </w:r>
    </w:p>
    <w:p w14:paraId="3AD9DD9A" w14:textId="77777777" w:rsidR="00CF7CED" w:rsidRDefault="00CF7CED" w:rsidP="00CF7CED">
      <w:pPr>
        <w:pStyle w:val="Heading4"/>
      </w:pPr>
    </w:p>
    <w:p w14:paraId="628B8BD5" w14:textId="77777777" w:rsidR="00CF7CED" w:rsidRPr="00CF7CED" w:rsidRDefault="00CF7CED" w:rsidP="00CF7CED"/>
    <w:p w14:paraId="4B3992DD" w14:textId="1C08406A" w:rsidR="000825EA" w:rsidRDefault="000825EA" w:rsidP="000825EA">
      <w:pPr>
        <w:pStyle w:val="Heading2"/>
      </w:pPr>
      <w:bookmarkStart w:id="9" w:name="_Toc72676890"/>
      <w:r>
        <w:t>References</w:t>
      </w:r>
      <w:bookmarkEnd w:id="9"/>
    </w:p>
    <w:p w14:paraId="039BED4A" w14:textId="0FEAEE00" w:rsidR="00122546" w:rsidRDefault="00122546" w:rsidP="00122546"/>
    <w:p w14:paraId="42B93FBB" w14:textId="4D9AB13D" w:rsidR="00122546" w:rsidRDefault="00122546" w:rsidP="00122546">
      <w:r>
        <w:t>All data sources, visualizations and codebase can be found at my GitHub link.</w:t>
      </w:r>
    </w:p>
    <w:p w14:paraId="428E4C0C" w14:textId="68084EDC" w:rsidR="00122546" w:rsidRDefault="00122546" w:rsidP="00122546"/>
    <w:p w14:paraId="21C63A58" w14:textId="737850DC" w:rsidR="00122546" w:rsidRDefault="00122546" w:rsidP="00122546">
      <w:hyperlink r:id="rId19" w:history="1">
        <w:r w:rsidRPr="00635485">
          <w:rPr>
            <w:rStyle w:val="Hyperlink"/>
          </w:rPr>
          <w:t>https://github.com/AndrewKehl/Vis_NHL</w:t>
        </w:r>
      </w:hyperlink>
    </w:p>
    <w:p w14:paraId="39609A83" w14:textId="4A146DA7" w:rsidR="00122546" w:rsidRDefault="00122546" w:rsidP="00122546"/>
    <w:p w14:paraId="0CBF8640" w14:textId="060F3702" w:rsidR="00122546" w:rsidRDefault="00122546" w:rsidP="00122546">
      <w:r w:rsidRPr="00122546">
        <w:rPr>
          <w:i/>
          <w:iCs/>
        </w:rPr>
        <w:t>Outliers</w:t>
      </w:r>
      <w:r>
        <w:t xml:space="preserve"> by Malcom Gladwell</w:t>
      </w:r>
    </w:p>
    <w:p w14:paraId="21A03F5C" w14:textId="77777777" w:rsidR="00122546" w:rsidRPr="00122546" w:rsidRDefault="00122546" w:rsidP="00122546"/>
    <w:p w14:paraId="478D36FB" w14:textId="3F7FB8C5" w:rsidR="00EA4BEA" w:rsidRDefault="00B95822" w:rsidP="00EA4BEA">
      <w:hyperlink r:id="rId20" w:history="1">
        <w:r w:rsidRPr="00635485">
          <w:rPr>
            <w:rStyle w:val="Hyperlink"/>
          </w:rPr>
          <w:t>http://www.nhl.com/stats/</w:t>
        </w:r>
      </w:hyperlink>
    </w:p>
    <w:p w14:paraId="6CD80417" w14:textId="3EEBAD11" w:rsidR="00B95822" w:rsidRDefault="00B95822" w:rsidP="00EA4BEA"/>
    <w:p w14:paraId="725B2FBA" w14:textId="69C30CB1" w:rsidR="00B95822" w:rsidRDefault="00B95822" w:rsidP="00EA4BEA">
      <w:hyperlink r:id="rId21" w:history="1">
        <w:r w:rsidRPr="00635485">
          <w:rPr>
            <w:rStyle w:val="Hyperlink"/>
          </w:rPr>
          <w:t>https://open.canada.ca/data/en/dataset/d412e6d0-879d-4632-baed-9b8cb25a94b7</w:t>
        </w:r>
      </w:hyperlink>
    </w:p>
    <w:p w14:paraId="438CBFB4" w14:textId="77777777" w:rsidR="00122546" w:rsidRDefault="00122546" w:rsidP="00EA4BEA"/>
    <w:p w14:paraId="7ACADD68" w14:textId="08E875C1" w:rsidR="00122546" w:rsidRDefault="00122546" w:rsidP="00EA4BEA">
      <w:hyperlink r:id="rId22" w:history="1">
        <w:r w:rsidRPr="00635485">
          <w:rPr>
            <w:rStyle w:val="Hyperlink"/>
          </w:rPr>
          <w:t>https://web.archive.org/web/20150905135247/http://lebanese-economy-forum.com/wdi-gdf-advanced-data-display/show/EN-CLC-AVRT-C/</w:t>
        </w:r>
      </w:hyperlink>
    </w:p>
    <w:p w14:paraId="566F9B14" w14:textId="4D86ECB4" w:rsidR="00122546" w:rsidRDefault="00122546" w:rsidP="00EA4BEA"/>
    <w:p w14:paraId="4C33844A" w14:textId="2B6501C2" w:rsidR="00122546" w:rsidRDefault="00122546" w:rsidP="00EA4BEA">
      <w:hyperlink r:id="rId23" w:history="1">
        <w:r w:rsidRPr="00635485">
          <w:rPr>
            <w:rStyle w:val="Hyperlink"/>
          </w:rPr>
          <w:t>https://www.currentresults.com/Weather/US/average-state-temperatures-in-winter.php</w:t>
        </w:r>
      </w:hyperlink>
    </w:p>
    <w:p w14:paraId="3F55242D" w14:textId="5D014B90" w:rsidR="00122546" w:rsidRDefault="00122546" w:rsidP="00EA4BEA"/>
    <w:p w14:paraId="15BCB639" w14:textId="77777777" w:rsidR="00122546" w:rsidRDefault="00122546" w:rsidP="00EA4BEA"/>
    <w:p w14:paraId="0A0E9179" w14:textId="2D3B0DDB" w:rsidR="00B95822" w:rsidRDefault="00B95822" w:rsidP="00EA4BEA"/>
    <w:p w14:paraId="4727C28F" w14:textId="77777777" w:rsidR="00122546" w:rsidRPr="00EA4BEA" w:rsidRDefault="00122546" w:rsidP="00122546"/>
    <w:sectPr w:rsidR="00122546" w:rsidRPr="00EA4BEA" w:rsidSect="00E74B29">
      <w:footerReference w:type="even" r:id="rId24"/>
      <w:footerReference w:type="default" r:id="rId2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1D691" w14:textId="77777777" w:rsidR="00E251F8" w:rsidRDefault="00E251F8" w:rsidP="00E74B29">
      <w:r>
        <w:separator/>
      </w:r>
    </w:p>
  </w:endnote>
  <w:endnote w:type="continuationSeparator" w:id="0">
    <w:p w14:paraId="63963934" w14:textId="77777777" w:rsidR="00E251F8" w:rsidRDefault="00E251F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3D86100D" w14:textId="77777777" w:rsidR="00277F2D" w:rsidRDefault="00277F2D"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22A387" w14:textId="77777777" w:rsidR="00277F2D" w:rsidRDefault="00277F2D"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C41C5" w14:textId="77777777" w:rsidR="00277F2D" w:rsidRDefault="00277F2D"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77F2D" w14:paraId="1EC94738" w14:textId="77777777" w:rsidTr="006709F1">
      <w:tc>
        <w:tcPr>
          <w:tcW w:w="1079" w:type="dxa"/>
        </w:tcPr>
        <w:p w14:paraId="2593ED46" w14:textId="77777777" w:rsidR="00277F2D" w:rsidRPr="00E74B29" w:rsidRDefault="00277F2D" w:rsidP="006709F1">
          <w:pPr>
            <w:pStyle w:val="Footer"/>
          </w:pPr>
        </w:p>
      </w:tc>
      <w:tc>
        <w:tcPr>
          <w:tcW w:w="5395" w:type="dxa"/>
        </w:tcPr>
        <w:p w14:paraId="37024D94" w14:textId="66CF3F26" w:rsidR="00277F2D" w:rsidRPr="00874FE7" w:rsidRDefault="00277F2D" w:rsidP="006709F1">
          <w:pPr>
            <w:pStyle w:val="Footer"/>
          </w:pPr>
          <w:r>
            <w:t>Success in the NHL</w:t>
          </w:r>
        </w:p>
      </w:tc>
      <w:tc>
        <w:tcPr>
          <w:tcW w:w="3237" w:type="dxa"/>
        </w:tcPr>
        <w:sdt>
          <w:sdtPr>
            <w:rPr>
              <w:rStyle w:val="PageNumber"/>
            </w:rPr>
            <w:id w:val="-1206949233"/>
            <w:docPartObj>
              <w:docPartGallery w:val="Page Numbers (Bottom of Page)"/>
              <w:docPartUnique/>
            </w:docPartObj>
          </w:sdtPr>
          <w:sdtContent>
            <w:p w14:paraId="6E66F49D" w14:textId="77777777" w:rsidR="00277F2D" w:rsidRPr="00E74B29" w:rsidRDefault="00277F2D"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7EC320AB" w14:textId="77777777" w:rsidR="00277F2D" w:rsidRPr="00E74B29" w:rsidRDefault="00277F2D" w:rsidP="006709F1">
          <w:pPr>
            <w:pStyle w:val="Footer"/>
          </w:pPr>
        </w:p>
      </w:tc>
    </w:tr>
  </w:tbl>
  <w:p w14:paraId="2ABDF601" w14:textId="77777777" w:rsidR="00277F2D" w:rsidRDefault="00277F2D"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10F06" w14:textId="77777777" w:rsidR="00E251F8" w:rsidRDefault="00E251F8" w:rsidP="00E74B29">
      <w:r>
        <w:separator/>
      </w:r>
    </w:p>
  </w:footnote>
  <w:footnote w:type="continuationSeparator" w:id="0">
    <w:p w14:paraId="4D2DCBD0" w14:textId="77777777" w:rsidR="00E251F8" w:rsidRDefault="00E251F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10"/>
    <w:rsid w:val="000825EA"/>
    <w:rsid w:val="00086FA5"/>
    <w:rsid w:val="000914A5"/>
    <w:rsid w:val="000B4ED8"/>
    <w:rsid w:val="000E4641"/>
    <w:rsid w:val="0010475D"/>
    <w:rsid w:val="00122546"/>
    <w:rsid w:val="00151F66"/>
    <w:rsid w:val="00177F8D"/>
    <w:rsid w:val="00185F4A"/>
    <w:rsid w:val="00217132"/>
    <w:rsid w:val="00226D10"/>
    <w:rsid w:val="00277F2D"/>
    <w:rsid w:val="002D2200"/>
    <w:rsid w:val="0040564B"/>
    <w:rsid w:val="00442EE6"/>
    <w:rsid w:val="0048120C"/>
    <w:rsid w:val="004909D9"/>
    <w:rsid w:val="00494250"/>
    <w:rsid w:val="00521481"/>
    <w:rsid w:val="00585007"/>
    <w:rsid w:val="00602AF0"/>
    <w:rsid w:val="00665110"/>
    <w:rsid w:val="006709F1"/>
    <w:rsid w:val="00673C55"/>
    <w:rsid w:val="006C60E6"/>
    <w:rsid w:val="007C3541"/>
    <w:rsid w:val="00837914"/>
    <w:rsid w:val="00865CAB"/>
    <w:rsid w:val="00874FE7"/>
    <w:rsid w:val="00937904"/>
    <w:rsid w:val="00952F7D"/>
    <w:rsid w:val="0095496A"/>
    <w:rsid w:val="009A38BA"/>
    <w:rsid w:val="00A2101B"/>
    <w:rsid w:val="00A2154F"/>
    <w:rsid w:val="00A323FC"/>
    <w:rsid w:val="00A625B3"/>
    <w:rsid w:val="00A953DE"/>
    <w:rsid w:val="00B43E11"/>
    <w:rsid w:val="00B95822"/>
    <w:rsid w:val="00C46436"/>
    <w:rsid w:val="00C755AB"/>
    <w:rsid w:val="00CF7CED"/>
    <w:rsid w:val="00D25A31"/>
    <w:rsid w:val="00D43125"/>
    <w:rsid w:val="00D66A3A"/>
    <w:rsid w:val="00D85084"/>
    <w:rsid w:val="00DC039E"/>
    <w:rsid w:val="00DF198B"/>
    <w:rsid w:val="00E251F8"/>
    <w:rsid w:val="00E74B29"/>
    <w:rsid w:val="00EA4BEA"/>
    <w:rsid w:val="00F103CF"/>
    <w:rsid w:val="00F237C9"/>
    <w:rsid w:val="00F50791"/>
    <w:rsid w:val="00F74ACB"/>
    <w:rsid w:val="00F762DF"/>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45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link w:val="NoSpacingChar"/>
    <w:uiPriority w:val="1"/>
    <w:qFormat/>
    <w:rsid w:val="00226D10"/>
    <w:rPr>
      <w:rFonts w:eastAsiaTheme="minorEastAsia"/>
      <w:sz w:val="22"/>
      <w:szCs w:val="22"/>
    </w:rPr>
  </w:style>
  <w:style w:type="character" w:customStyle="1" w:styleId="NoSpacingChar">
    <w:name w:val="No Spacing Char"/>
    <w:basedOn w:val="DefaultParagraphFont"/>
    <w:link w:val="NoSpacing"/>
    <w:uiPriority w:val="1"/>
    <w:rsid w:val="00226D10"/>
    <w:rPr>
      <w:rFonts w:eastAsiaTheme="minorEastAsia"/>
      <w:sz w:val="22"/>
      <w:szCs w:val="22"/>
    </w:rPr>
  </w:style>
  <w:style w:type="paragraph" w:styleId="TOCHeading">
    <w:name w:val="TOC Heading"/>
    <w:basedOn w:val="Heading1"/>
    <w:next w:val="Normal"/>
    <w:uiPriority w:val="39"/>
    <w:unhideWhenUsed/>
    <w:qFormat/>
    <w:rsid w:val="00226D10"/>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226D10"/>
    <w:pPr>
      <w:spacing w:after="100"/>
    </w:pPr>
  </w:style>
  <w:style w:type="paragraph" w:styleId="TOC2">
    <w:name w:val="toc 2"/>
    <w:basedOn w:val="Normal"/>
    <w:next w:val="Normal"/>
    <w:autoRedefine/>
    <w:uiPriority w:val="39"/>
    <w:rsid w:val="00226D10"/>
    <w:pPr>
      <w:spacing w:after="100"/>
      <w:ind w:left="240"/>
    </w:pPr>
  </w:style>
  <w:style w:type="paragraph" w:styleId="TOC3">
    <w:name w:val="toc 3"/>
    <w:basedOn w:val="Normal"/>
    <w:next w:val="Normal"/>
    <w:autoRedefine/>
    <w:uiPriority w:val="39"/>
    <w:rsid w:val="00226D10"/>
    <w:pPr>
      <w:spacing w:after="100"/>
      <w:ind w:left="480"/>
    </w:pPr>
  </w:style>
  <w:style w:type="character" w:styleId="Hyperlink">
    <w:name w:val="Hyperlink"/>
    <w:basedOn w:val="DefaultParagraphFont"/>
    <w:uiPriority w:val="99"/>
    <w:unhideWhenUsed/>
    <w:rsid w:val="00226D10"/>
    <w:rPr>
      <w:color w:val="0000FF" w:themeColor="hyperlink"/>
      <w:u w:val="single"/>
    </w:rPr>
  </w:style>
  <w:style w:type="character" w:styleId="UnresolvedMention">
    <w:name w:val="Unresolved Mention"/>
    <w:basedOn w:val="DefaultParagraphFont"/>
    <w:uiPriority w:val="99"/>
    <w:semiHidden/>
    <w:unhideWhenUsed/>
    <w:rsid w:val="00B958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open.canada.ca/data/en/dataset/d412e6d0-879d-4632-baed-9b8cb25a94b7"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www.nhl.com/stat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currentresults.com/Weather/US/average-state-temperatures-in-winter.php"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AndrewKehl/Vis_NH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eb.archive.org/web/20150905135247/http://lebanese-economy-forum.com/wdi-gdf-advanced-data-display/show/EN-CLC-AVRT-C/" TargetMode="Externa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hl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BB31FDE1ED43AB9674E9231A306119"/>
        <w:category>
          <w:name w:val="General"/>
          <w:gallery w:val="placeholder"/>
        </w:category>
        <w:types>
          <w:type w:val="bbPlcHdr"/>
        </w:types>
        <w:behaviors>
          <w:behavior w:val="content"/>
        </w:behaviors>
        <w:guid w:val="{DDFF3FF4-1792-4607-B9E0-D570D81E379D}"/>
      </w:docPartPr>
      <w:docPartBody>
        <w:p w:rsidR="001945CF" w:rsidRDefault="001945CF">
          <w:pPr>
            <w:pStyle w:val="EABB31FDE1ED43AB9674E9231A306119"/>
          </w:pPr>
          <w:r w:rsidRPr="00DF198B">
            <w:t>—</w:t>
          </w:r>
        </w:p>
      </w:docPartBody>
    </w:docPart>
    <w:docPart>
      <w:docPartPr>
        <w:name w:val="57B84BD585804E1196D5F800149C065E"/>
        <w:category>
          <w:name w:val="General"/>
          <w:gallery w:val="placeholder"/>
        </w:category>
        <w:types>
          <w:type w:val="bbPlcHdr"/>
        </w:types>
        <w:behaviors>
          <w:behavior w:val="content"/>
        </w:behaviors>
        <w:guid w:val="{35C9E7A0-26A1-4D76-B9A9-44B742482DBF}"/>
      </w:docPartPr>
      <w:docPartBody>
        <w:p w:rsidR="001945CF" w:rsidRDefault="001945CF">
          <w:pPr>
            <w:pStyle w:val="57B84BD585804E1196D5F800149C065E"/>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5CF"/>
    <w:rsid w:val="00194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CC2F60C10949B2BF22ACE3BA4DAEF3">
    <w:name w:val="5FCC2F60C10949B2BF22ACE3BA4DAEF3"/>
  </w:style>
  <w:style w:type="paragraph" w:customStyle="1" w:styleId="2C0DF293D77242E38E772E3EFF7469DC">
    <w:name w:val="2C0DF293D77242E38E772E3EFF7469DC"/>
  </w:style>
  <w:style w:type="paragraph" w:customStyle="1" w:styleId="E3B15DD7D872452CAB632D103CCB129D">
    <w:name w:val="E3B15DD7D872452CAB632D103CCB129D"/>
  </w:style>
  <w:style w:type="paragraph" w:customStyle="1" w:styleId="EABB31FDE1ED43AB9674E9231A306119">
    <w:name w:val="EABB31FDE1ED43AB9674E9231A306119"/>
  </w:style>
  <w:style w:type="paragraph" w:customStyle="1" w:styleId="07D54A121CDA4AE49A883F60C7C89F74">
    <w:name w:val="07D54A121CDA4AE49A883F60C7C89F74"/>
  </w:style>
  <w:style w:type="paragraph" w:customStyle="1" w:styleId="57B84BD585804E1196D5F800149C065E">
    <w:name w:val="57B84BD585804E1196D5F800149C065E"/>
  </w:style>
  <w:style w:type="paragraph" w:customStyle="1" w:styleId="2876D8ABBA0143A88CEA8DA3A70786D9">
    <w:name w:val="2876D8ABBA0143A88CEA8DA3A70786D9"/>
  </w:style>
  <w:style w:type="paragraph" w:customStyle="1" w:styleId="C3D251DD26BE4259821E5DF7EF6642B9">
    <w:name w:val="C3D251DD26BE4259821E5DF7EF6642B9"/>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2732A538D5D94D0CA9DFAB5FB9A3FDA4">
    <w:name w:val="2732A538D5D94D0CA9DFAB5FB9A3FDA4"/>
  </w:style>
  <w:style w:type="paragraph" w:customStyle="1" w:styleId="B2FDECAF1EEB47A69D0802CAAEE34AA0">
    <w:name w:val="B2FDECAF1EEB47A69D0802CAAEE34AA0"/>
  </w:style>
  <w:style w:type="paragraph" w:customStyle="1" w:styleId="7B59358529A749DBB4631432C19E1D30">
    <w:name w:val="7B59358529A749DBB4631432C19E1D30"/>
  </w:style>
  <w:style w:type="paragraph" w:customStyle="1" w:styleId="AAD7131D15FA40D585EF3BE785BC322C">
    <w:name w:val="AAD7131D15FA40D585EF3BE785BC322C"/>
  </w:style>
  <w:style w:type="paragraph" w:customStyle="1" w:styleId="2AD584A9FC5C4C8DB3E10F87DF9A3BB6">
    <w:name w:val="2AD584A9FC5C4C8DB3E10F87DF9A3BB6"/>
  </w:style>
  <w:style w:type="paragraph" w:customStyle="1" w:styleId="862EB185E87A4015AF003CE6700AB77D">
    <w:name w:val="862EB185E87A4015AF003CE6700AB77D"/>
  </w:style>
  <w:style w:type="paragraph" w:customStyle="1" w:styleId="6B19CCE1EE034B86BF106AAC8C4A14F7">
    <w:name w:val="6B19CCE1EE034B86BF106AAC8C4A14F7"/>
  </w:style>
  <w:style w:type="paragraph" w:customStyle="1" w:styleId="FF963A8E4B4C4657B11EF3F03DFB3499">
    <w:name w:val="FF963A8E4B4C4657B11EF3F03DFB3499"/>
  </w:style>
  <w:style w:type="paragraph" w:customStyle="1" w:styleId="A8826FB790F6440AA8252B3BE385C1C2">
    <w:name w:val="A8826FB790F6440AA8252B3BE385C1C2"/>
    <w:rsid w:val="001945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3646C9-8DBA-410A-9D99-9FAD179E9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14</Pages>
  <Words>2093</Words>
  <Characters>11932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2021-05-22T20:31:00Z</dcterms:created>
  <dcterms:modified xsi:type="dcterms:W3CDTF">2021-05-23T22:42:00Z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